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088" w:type="dxa"/>
        <w:tblLook w:val="04A0" w:firstRow="1" w:lastRow="0" w:firstColumn="1" w:lastColumn="0" w:noHBand="0" w:noVBand="1"/>
      </w:tblPr>
      <w:tblGrid>
        <w:gridCol w:w="11088"/>
      </w:tblGrid>
      <w:tr w:rsidR="00BF6EBF" w:rsidRPr="00DE180C" w14:paraId="695F241F" w14:textId="77777777" w:rsidTr="00947A06">
        <w:tc>
          <w:tcPr>
            <w:tcW w:w="11088" w:type="dxa"/>
            <w:shd w:val="clear" w:color="auto" w:fill="auto"/>
          </w:tcPr>
          <w:p w14:paraId="447F7959" w14:textId="679A3091" w:rsidR="00BF6EBF" w:rsidRPr="00DE180C" w:rsidRDefault="00C41E67" w:rsidP="005B2949">
            <w:pPr>
              <w:jc w:val="center"/>
              <w:rPr>
                <w:b/>
                <w:caps/>
              </w:rPr>
            </w:pPr>
            <w:r>
              <w:rPr>
                <w:b/>
                <w:caps/>
              </w:rPr>
              <w:t>PoRNTIP(</w:t>
            </w:r>
            <w:r w:rsidR="007B3ACF" w:rsidRPr="00F86BD0">
              <w:rPr>
                <w:b/>
                <w:caps/>
              </w:rPr>
              <w:t>PATTY</w:t>
            </w:r>
            <w:r>
              <w:rPr>
                <w:b/>
                <w:caps/>
              </w:rPr>
              <w:t>)</w:t>
            </w:r>
            <w:r w:rsidR="00711E48">
              <w:rPr>
                <w:b/>
                <w:caps/>
              </w:rPr>
              <w:t xml:space="preserve"> </w:t>
            </w:r>
            <w:r w:rsidR="00F86BD0" w:rsidRPr="00F86BD0">
              <w:rPr>
                <w:b/>
                <w:caps/>
              </w:rPr>
              <w:t>GURUSVASTI</w:t>
            </w:r>
          </w:p>
        </w:tc>
      </w:tr>
      <w:tr w:rsidR="00BF6EBF" w:rsidRPr="00DE180C" w14:paraId="6366E63F" w14:textId="77777777" w:rsidTr="004B5DEF">
        <w:trPr>
          <w:trHeight w:val="351"/>
        </w:trPr>
        <w:tc>
          <w:tcPr>
            <w:tcW w:w="11088" w:type="dxa"/>
            <w:shd w:val="clear" w:color="auto" w:fill="auto"/>
          </w:tcPr>
          <w:p w14:paraId="01F9B379" w14:textId="6709E699" w:rsidR="00DE7AC6" w:rsidRPr="00AD0270" w:rsidRDefault="006566C2" w:rsidP="004B5DEF">
            <w:pPr>
              <w:jc w:val="center"/>
              <w:rPr>
                <w:sz w:val="22"/>
                <w:szCs w:val="22"/>
              </w:rPr>
            </w:pPr>
            <w:hyperlink r:id="rId7" w:history="1">
              <w:r w:rsidR="004B5DEF" w:rsidRPr="00AD0270">
                <w:rPr>
                  <w:sz w:val="22"/>
                  <w:szCs w:val="22"/>
                </w:rPr>
                <w:t>pgurusvasti@gmail.com</w:t>
              </w:r>
            </w:hyperlink>
            <w:r w:rsidR="004B5DEF" w:rsidRPr="00AD0270">
              <w:rPr>
                <w:sz w:val="22"/>
                <w:szCs w:val="22"/>
              </w:rPr>
              <w:t xml:space="preserve">  |  w</w:t>
            </w:r>
            <w:r w:rsidR="00711E48" w:rsidRPr="00AD0270">
              <w:rPr>
                <w:sz w:val="22"/>
                <w:szCs w:val="22"/>
              </w:rPr>
              <w:t>ebsite:</w:t>
            </w:r>
            <w:r w:rsidR="004B5DEF" w:rsidRPr="00AD0270">
              <w:rPr>
                <w:sz w:val="22"/>
                <w:szCs w:val="22"/>
              </w:rPr>
              <w:t xml:space="preserve"> </w:t>
            </w:r>
            <w:hyperlink r:id="rId8" w:history="1">
              <w:r w:rsidR="004B5DEF" w:rsidRPr="00AD0270">
                <w:rPr>
                  <w:sz w:val="22"/>
                  <w:szCs w:val="22"/>
                </w:rPr>
                <w:t>https://jawqpuizz.github.io/</w:t>
              </w:r>
            </w:hyperlink>
          </w:p>
        </w:tc>
      </w:tr>
      <w:tr w:rsidR="00BF6EBF" w:rsidRPr="00DE180C" w14:paraId="622ED9B4" w14:textId="77777777" w:rsidTr="00947A06">
        <w:tc>
          <w:tcPr>
            <w:tcW w:w="11088" w:type="dxa"/>
            <w:shd w:val="clear" w:color="auto" w:fill="auto"/>
          </w:tcPr>
          <w:p w14:paraId="7D9BEF0E" w14:textId="5FE6B4B8" w:rsidR="005B2949" w:rsidRPr="00DE180C" w:rsidRDefault="00F86BD0" w:rsidP="005B2949">
            <w:pPr>
              <w:jc w:val="center"/>
              <w:rPr>
                <w:sz w:val="22"/>
              </w:rPr>
            </w:pPr>
            <w:r>
              <w:rPr>
                <w:sz w:val="22"/>
              </w:rPr>
              <w:t>929</w:t>
            </w:r>
            <w:r w:rsidR="00764E4E" w:rsidRPr="00DE180C">
              <w:rPr>
                <w:sz w:val="22"/>
              </w:rPr>
              <w:t>-</w:t>
            </w:r>
            <w:r>
              <w:rPr>
                <w:sz w:val="22"/>
              </w:rPr>
              <w:t>293</w:t>
            </w:r>
            <w:r w:rsidR="00764E4E" w:rsidRPr="00DE180C">
              <w:rPr>
                <w:sz w:val="22"/>
              </w:rPr>
              <w:t>-</w:t>
            </w:r>
            <w:r>
              <w:rPr>
                <w:sz w:val="22"/>
              </w:rPr>
              <w:t>5606</w:t>
            </w:r>
            <w:r w:rsidR="00711E48">
              <w:rPr>
                <w:sz w:val="22"/>
              </w:rPr>
              <w:t xml:space="preserve"> |</w:t>
            </w:r>
            <w:r w:rsidR="005B2949">
              <w:rPr>
                <w:sz w:val="22"/>
              </w:rPr>
              <w:t xml:space="preserve"> </w:t>
            </w:r>
            <w:r w:rsidR="005B2949" w:rsidRPr="00F86BD0">
              <w:rPr>
                <w:sz w:val="22"/>
              </w:rPr>
              <w:t>Brooklyn, NY 11220</w:t>
            </w:r>
          </w:p>
        </w:tc>
      </w:tr>
    </w:tbl>
    <w:p w14:paraId="6ADD737C" w14:textId="77777777" w:rsidR="00163C76" w:rsidRPr="00B3343E" w:rsidRDefault="00163C76" w:rsidP="00163C76">
      <w:pPr>
        <w:rPr>
          <w:b/>
          <w:sz w:val="22"/>
          <w:szCs w:val="22"/>
        </w:rPr>
      </w:pPr>
      <w:r w:rsidRPr="00B3343E">
        <w:rPr>
          <w:b/>
          <w:sz w:val="22"/>
          <w:szCs w:val="22"/>
        </w:rPr>
        <w:t>EDUCATION</w:t>
      </w:r>
    </w:p>
    <w:p w14:paraId="4CA4465F" w14:textId="77777777" w:rsidR="00163C76" w:rsidRPr="00DE180C" w:rsidRDefault="00163C76" w:rsidP="00163C76">
      <w:pPr>
        <w:rPr>
          <w:b/>
          <w:sz w:val="14"/>
          <w:szCs w:val="16"/>
        </w:rPr>
      </w:pPr>
      <w:r w:rsidRPr="00DE180C">
        <w:rPr>
          <w:noProof/>
          <w:sz w:val="22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2CA6E950" wp14:editId="4DE41FE5">
                <wp:simplePos x="0" y="0"/>
                <wp:positionH relativeFrom="column">
                  <wp:posOffset>0</wp:posOffset>
                </wp:positionH>
                <wp:positionV relativeFrom="paragraph">
                  <wp:posOffset>19684</wp:posOffset>
                </wp:positionV>
                <wp:extent cx="6903720" cy="0"/>
                <wp:effectExtent l="0" t="0" r="3048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0372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1B34B" id="Straight Connector 1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0,1.55pt" to="543.6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" strokecolor="windowText" strokeweight="2pt">
                <o:lock v:ext="edit" shapetype="f"/>
              </v:line>
            </w:pict>
          </mc:Fallback>
        </mc:AlternateContent>
      </w:r>
    </w:p>
    <w:tbl>
      <w:tblPr>
        <w:tblW w:w="11085" w:type="dxa"/>
        <w:tblLook w:val="04A0" w:firstRow="1" w:lastRow="0" w:firstColumn="1" w:lastColumn="0" w:noHBand="0" w:noVBand="1"/>
      </w:tblPr>
      <w:tblGrid>
        <w:gridCol w:w="1441"/>
        <w:gridCol w:w="8057"/>
        <w:gridCol w:w="1587"/>
      </w:tblGrid>
      <w:tr w:rsidR="00163C76" w:rsidRPr="00DE180C" w14:paraId="6F780767" w14:textId="77777777" w:rsidTr="0093456C">
        <w:trPr>
          <w:trHeight w:val="74"/>
        </w:trPr>
        <w:tc>
          <w:tcPr>
            <w:tcW w:w="1441" w:type="dxa"/>
            <w:shd w:val="clear" w:color="auto" w:fill="auto"/>
          </w:tcPr>
          <w:p w14:paraId="552C7AC2" w14:textId="291A8C58" w:rsidR="00163C76" w:rsidRPr="005B2949" w:rsidRDefault="003816FB" w:rsidP="005B2949">
            <w:pPr>
              <w:rPr>
                <w:b/>
                <w:bCs/>
                <w:sz w:val="20"/>
                <w:szCs w:val="22"/>
              </w:rPr>
            </w:pPr>
            <w:r w:rsidRPr="005B2949">
              <w:rPr>
                <w:b/>
                <w:bCs/>
                <w:sz w:val="20"/>
                <w:szCs w:val="22"/>
              </w:rPr>
              <w:t>01</w:t>
            </w:r>
            <w:r w:rsidR="00163C76" w:rsidRPr="005B2949">
              <w:rPr>
                <w:b/>
                <w:bCs/>
                <w:sz w:val="20"/>
                <w:szCs w:val="22"/>
              </w:rPr>
              <w:t>/19</w:t>
            </w:r>
            <w:r w:rsidRPr="005B2949">
              <w:rPr>
                <w:b/>
                <w:bCs/>
                <w:sz w:val="20"/>
                <w:szCs w:val="22"/>
              </w:rPr>
              <w:t xml:space="preserve"> </w:t>
            </w:r>
            <w:r w:rsidR="00163C76" w:rsidRPr="005B2949">
              <w:rPr>
                <w:b/>
                <w:bCs/>
                <w:sz w:val="20"/>
                <w:szCs w:val="22"/>
              </w:rPr>
              <w:t>-present</w:t>
            </w:r>
          </w:p>
        </w:tc>
        <w:tc>
          <w:tcPr>
            <w:tcW w:w="8057" w:type="dxa"/>
            <w:shd w:val="clear" w:color="auto" w:fill="auto"/>
          </w:tcPr>
          <w:p w14:paraId="266E52EC" w14:textId="77777777" w:rsidR="00163C76" w:rsidRPr="00E77E26" w:rsidRDefault="00163C76" w:rsidP="0093456C">
            <w:pPr>
              <w:rPr>
                <w:b/>
                <w:bCs/>
                <w:sz w:val="20"/>
                <w:szCs w:val="22"/>
              </w:rPr>
            </w:pPr>
            <w:r w:rsidRPr="00E77E26">
              <w:rPr>
                <w:b/>
                <w:bCs/>
                <w:sz w:val="20"/>
              </w:rPr>
              <w:t>Brooklyn College – City University of New York</w:t>
            </w:r>
          </w:p>
        </w:tc>
        <w:tc>
          <w:tcPr>
            <w:tcW w:w="1587" w:type="dxa"/>
            <w:shd w:val="clear" w:color="auto" w:fill="auto"/>
          </w:tcPr>
          <w:p w14:paraId="716FF788" w14:textId="77777777" w:rsidR="00163C76" w:rsidRPr="00DE180C" w:rsidRDefault="00163C76" w:rsidP="0093456C">
            <w:pPr>
              <w:jc w:val="right"/>
              <w:rPr>
                <w:sz w:val="20"/>
                <w:szCs w:val="22"/>
              </w:rPr>
            </w:pPr>
            <w:r w:rsidRPr="00DE180C">
              <w:rPr>
                <w:sz w:val="20"/>
                <w:szCs w:val="22"/>
              </w:rPr>
              <w:t>New York, NY</w:t>
            </w:r>
          </w:p>
        </w:tc>
      </w:tr>
      <w:tr w:rsidR="00163C76" w:rsidRPr="00DE180C" w14:paraId="10DEC286" w14:textId="77777777" w:rsidTr="0093456C">
        <w:trPr>
          <w:trHeight w:val="74"/>
        </w:trPr>
        <w:tc>
          <w:tcPr>
            <w:tcW w:w="1441" w:type="dxa"/>
            <w:shd w:val="clear" w:color="auto" w:fill="auto"/>
          </w:tcPr>
          <w:p w14:paraId="6AC0E2F1" w14:textId="77777777" w:rsidR="00163C76" w:rsidRDefault="00163C76" w:rsidP="0093456C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8057" w:type="dxa"/>
            <w:shd w:val="clear" w:color="auto" w:fill="auto"/>
          </w:tcPr>
          <w:p w14:paraId="04CF2061" w14:textId="60CB8A9C" w:rsidR="00163C76" w:rsidRPr="00DE180C" w:rsidRDefault="00163C76" w:rsidP="0093456C">
            <w:pPr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 xml:space="preserve">Master of Arts; Computer Science </w:t>
            </w:r>
            <w:r w:rsidR="003816FB">
              <w:rPr>
                <w:b/>
                <w:sz w:val="20"/>
                <w:szCs w:val="22"/>
              </w:rPr>
              <w:t xml:space="preserve">| </w:t>
            </w:r>
            <w:r w:rsidRPr="003816FB">
              <w:rPr>
                <w:bCs/>
                <w:i/>
                <w:iCs/>
                <w:sz w:val="20"/>
                <w:szCs w:val="20"/>
              </w:rPr>
              <w:t>Degree expected: December 2020</w:t>
            </w:r>
          </w:p>
        </w:tc>
        <w:tc>
          <w:tcPr>
            <w:tcW w:w="1587" w:type="dxa"/>
            <w:shd w:val="clear" w:color="auto" w:fill="auto"/>
          </w:tcPr>
          <w:p w14:paraId="1919E123" w14:textId="77777777" w:rsidR="00163C76" w:rsidRPr="00DE180C" w:rsidRDefault="00163C76" w:rsidP="0093456C">
            <w:pPr>
              <w:jc w:val="right"/>
              <w:rPr>
                <w:sz w:val="20"/>
                <w:szCs w:val="22"/>
              </w:rPr>
            </w:pPr>
          </w:p>
        </w:tc>
      </w:tr>
      <w:tr w:rsidR="00163C76" w:rsidRPr="00DE180C" w14:paraId="435719E7" w14:textId="77777777" w:rsidTr="0093456C">
        <w:trPr>
          <w:trHeight w:val="74"/>
        </w:trPr>
        <w:tc>
          <w:tcPr>
            <w:tcW w:w="1441" w:type="dxa"/>
            <w:shd w:val="clear" w:color="auto" w:fill="auto"/>
          </w:tcPr>
          <w:p w14:paraId="4CD95B1B" w14:textId="77777777" w:rsidR="00163C76" w:rsidRDefault="00163C76" w:rsidP="0093456C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8057" w:type="dxa"/>
            <w:shd w:val="clear" w:color="auto" w:fill="auto"/>
          </w:tcPr>
          <w:p w14:paraId="4988FF23" w14:textId="758330FE" w:rsidR="00163C76" w:rsidRPr="00E77E26" w:rsidRDefault="00163C76" w:rsidP="0093456C">
            <w:pPr>
              <w:pStyle w:val="ListParagraph"/>
              <w:numPr>
                <w:ilvl w:val="0"/>
                <w:numId w:val="1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Relevant Coursework:</w:t>
            </w:r>
            <w:r w:rsidRPr="00E77E2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E77E26">
              <w:rPr>
                <w:sz w:val="20"/>
                <w:szCs w:val="20"/>
              </w:rPr>
              <w:t xml:space="preserve">nalysis of </w:t>
            </w:r>
            <w:r w:rsidR="0059745A">
              <w:rPr>
                <w:sz w:val="20"/>
                <w:szCs w:val="20"/>
              </w:rPr>
              <w:t>A</w:t>
            </w:r>
            <w:r w:rsidRPr="00E77E26">
              <w:rPr>
                <w:sz w:val="20"/>
                <w:szCs w:val="20"/>
              </w:rPr>
              <w:t>lgorithms</w:t>
            </w:r>
            <w:r>
              <w:rPr>
                <w:sz w:val="20"/>
                <w:szCs w:val="20"/>
              </w:rPr>
              <w:t>, Artificial Intelligence, Database</w:t>
            </w:r>
            <w:r w:rsidR="003816FB">
              <w:rPr>
                <w:sz w:val="20"/>
                <w:szCs w:val="20"/>
              </w:rPr>
              <w:t xml:space="preserve">, Theoretical </w:t>
            </w:r>
            <w:r w:rsidR="003816FB" w:rsidRPr="002B05B7">
              <w:rPr>
                <w:sz w:val="20"/>
                <w:szCs w:val="20"/>
              </w:rPr>
              <w:t>Computer Science</w:t>
            </w:r>
            <w:r w:rsidR="00711E48">
              <w:rPr>
                <w:sz w:val="20"/>
                <w:szCs w:val="20"/>
              </w:rPr>
              <w:t>, Software Methodology, Object Oriented Programming</w:t>
            </w:r>
          </w:p>
        </w:tc>
        <w:tc>
          <w:tcPr>
            <w:tcW w:w="1587" w:type="dxa"/>
            <w:shd w:val="clear" w:color="auto" w:fill="auto"/>
          </w:tcPr>
          <w:p w14:paraId="27B0C3DF" w14:textId="77777777" w:rsidR="00163C76" w:rsidRPr="00DE180C" w:rsidRDefault="00163C76" w:rsidP="00711E48">
            <w:pPr>
              <w:jc w:val="center"/>
              <w:rPr>
                <w:sz w:val="20"/>
                <w:szCs w:val="22"/>
              </w:rPr>
            </w:pPr>
          </w:p>
        </w:tc>
      </w:tr>
      <w:tr w:rsidR="00163C76" w:rsidRPr="00DE180C" w14:paraId="2B1424B1" w14:textId="77777777" w:rsidTr="005B2949">
        <w:trPr>
          <w:trHeight w:val="87"/>
        </w:trPr>
        <w:tc>
          <w:tcPr>
            <w:tcW w:w="1441" w:type="dxa"/>
            <w:shd w:val="clear" w:color="auto" w:fill="auto"/>
          </w:tcPr>
          <w:p w14:paraId="09847427" w14:textId="77777777" w:rsidR="00163C76" w:rsidRPr="002E3C57" w:rsidRDefault="00163C76" w:rsidP="0093456C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8057" w:type="dxa"/>
            <w:shd w:val="clear" w:color="auto" w:fill="auto"/>
          </w:tcPr>
          <w:p w14:paraId="3968ACB9" w14:textId="77777777" w:rsidR="00163C76" w:rsidRPr="002E3C57" w:rsidRDefault="00163C76" w:rsidP="0093456C">
            <w:pPr>
              <w:pStyle w:val="ListParagraph"/>
              <w:ind w:left="0"/>
              <w:rPr>
                <w:sz w:val="10"/>
                <w:szCs w:val="10"/>
              </w:rPr>
            </w:pPr>
          </w:p>
        </w:tc>
        <w:tc>
          <w:tcPr>
            <w:tcW w:w="1587" w:type="dxa"/>
            <w:shd w:val="clear" w:color="auto" w:fill="auto"/>
          </w:tcPr>
          <w:p w14:paraId="7FB703A7" w14:textId="77777777" w:rsidR="00163C76" w:rsidRPr="002E3C57" w:rsidRDefault="00163C76" w:rsidP="0093456C">
            <w:pPr>
              <w:tabs>
                <w:tab w:val="left" w:pos="2142"/>
              </w:tabs>
              <w:ind w:right="522"/>
              <w:jc w:val="right"/>
              <w:rPr>
                <w:b/>
                <w:sz w:val="10"/>
                <w:szCs w:val="10"/>
              </w:rPr>
            </w:pPr>
          </w:p>
        </w:tc>
      </w:tr>
    </w:tbl>
    <w:p w14:paraId="3A62C4B4" w14:textId="3D0DE509" w:rsidR="00CC0C05" w:rsidRPr="00B3343E" w:rsidRDefault="002B72EE" w:rsidP="000A60A2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PROFESSIONAL </w:t>
      </w:r>
      <w:r w:rsidR="00CC0C05" w:rsidRPr="00B3343E">
        <w:rPr>
          <w:b/>
          <w:sz w:val="22"/>
          <w:szCs w:val="22"/>
        </w:rPr>
        <w:t>EXPERIENCE</w:t>
      </w:r>
    </w:p>
    <w:p w14:paraId="7A20FFF5" w14:textId="77777777" w:rsidR="000B1F82" w:rsidRPr="00DE180C" w:rsidRDefault="00826EF1" w:rsidP="0035519F">
      <w:pPr>
        <w:ind w:left="-90"/>
        <w:rPr>
          <w:b/>
          <w:sz w:val="14"/>
          <w:szCs w:val="16"/>
        </w:rPr>
      </w:pPr>
      <w:r w:rsidRPr="00DE180C">
        <w:rPr>
          <w:noProof/>
          <w:sz w:val="22"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 wp14:anchorId="24D25AA1" wp14:editId="34EBA031">
                <wp:simplePos x="0" y="0"/>
                <wp:positionH relativeFrom="column">
                  <wp:posOffset>0</wp:posOffset>
                </wp:positionH>
                <wp:positionV relativeFrom="paragraph">
                  <wp:posOffset>13334</wp:posOffset>
                </wp:positionV>
                <wp:extent cx="6903720" cy="0"/>
                <wp:effectExtent l="0" t="0" r="30480" b="190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0372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14B5D" id="Straight Connector 4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0,1.05pt" to="543.6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" strokecolor="windowText" strokeweight="2pt">
                <o:lock v:ext="edit" shapetype="f"/>
              </v:line>
            </w:pict>
          </mc:Fallback>
        </mc:AlternateContent>
      </w:r>
    </w:p>
    <w:tbl>
      <w:tblPr>
        <w:tblStyle w:val="GridTable1Light-Accent3"/>
        <w:tblW w:w="11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7812"/>
        <w:gridCol w:w="1818"/>
      </w:tblGrid>
      <w:tr w:rsidR="002B72EE" w:rsidRPr="00DE180C" w14:paraId="1768C1F7" w14:textId="77777777" w:rsidTr="00A22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bottom w:val="none" w:sz="0" w:space="0" w:color="auto"/>
            </w:tcBorders>
          </w:tcPr>
          <w:p w14:paraId="5F0860A6" w14:textId="20E96D61" w:rsidR="002B72EE" w:rsidRPr="00DE180C" w:rsidRDefault="00F86BD0" w:rsidP="00E635AF">
            <w:pPr>
              <w:rPr>
                <w:sz w:val="20"/>
                <w:szCs w:val="22"/>
              </w:rPr>
            </w:pPr>
            <w:bookmarkStart w:id="0" w:name="_Hlk19210046"/>
            <w:r>
              <w:rPr>
                <w:sz w:val="20"/>
                <w:szCs w:val="22"/>
              </w:rPr>
              <w:t>0</w:t>
            </w:r>
            <w:r w:rsidR="00E635AF">
              <w:rPr>
                <w:sz w:val="20"/>
                <w:szCs w:val="22"/>
              </w:rPr>
              <w:t>7</w:t>
            </w:r>
            <w:r w:rsidR="002B72EE">
              <w:rPr>
                <w:sz w:val="20"/>
                <w:szCs w:val="22"/>
              </w:rPr>
              <w:t>/</w:t>
            </w:r>
            <w:r>
              <w:rPr>
                <w:sz w:val="20"/>
                <w:szCs w:val="22"/>
              </w:rPr>
              <w:t>1</w:t>
            </w:r>
            <w:r w:rsidR="00E635AF">
              <w:rPr>
                <w:sz w:val="20"/>
                <w:szCs w:val="22"/>
              </w:rPr>
              <w:t>9</w:t>
            </w:r>
            <w:r w:rsidR="002B72EE">
              <w:rPr>
                <w:sz w:val="20"/>
                <w:szCs w:val="22"/>
              </w:rPr>
              <w:t xml:space="preserve"> </w:t>
            </w:r>
            <w:r w:rsidR="005B2949">
              <w:rPr>
                <w:sz w:val="20"/>
                <w:szCs w:val="22"/>
              </w:rPr>
              <w:t>-</w:t>
            </w:r>
            <w:r w:rsidR="00E635AF">
              <w:rPr>
                <w:sz w:val="20"/>
                <w:szCs w:val="22"/>
              </w:rPr>
              <w:t>present</w:t>
            </w:r>
          </w:p>
        </w:tc>
        <w:tc>
          <w:tcPr>
            <w:tcW w:w="7812" w:type="dxa"/>
            <w:tcBorders>
              <w:bottom w:val="none" w:sz="0" w:space="0" w:color="auto"/>
            </w:tcBorders>
          </w:tcPr>
          <w:p w14:paraId="5F70A9E1" w14:textId="66B1B93A" w:rsidR="002B72EE" w:rsidRPr="00E635AF" w:rsidRDefault="00E635AF" w:rsidP="00EF69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E635AF">
              <w:rPr>
                <w:sz w:val="20"/>
                <w:szCs w:val="20"/>
              </w:rPr>
              <w:t>Brooklyn College, Scholarships Office</w:t>
            </w:r>
            <w:r w:rsidR="00313DF3">
              <w:rPr>
                <w:sz w:val="20"/>
                <w:szCs w:val="20"/>
              </w:rPr>
              <w:t xml:space="preserve">, </w:t>
            </w:r>
            <w:r w:rsidR="00313DF3" w:rsidRPr="00313DF3">
              <w:rPr>
                <w:b w:val="0"/>
                <w:bCs w:val="0"/>
                <w:i/>
                <w:iCs/>
                <w:sz w:val="20"/>
                <w:szCs w:val="20"/>
              </w:rPr>
              <w:t>College Assistant, Database Administrator</w:t>
            </w:r>
          </w:p>
        </w:tc>
        <w:tc>
          <w:tcPr>
            <w:tcW w:w="1818" w:type="dxa"/>
            <w:tcBorders>
              <w:bottom w:val="none" w:sz="0" w:space="0" w:color="auto"/>
            </w:tcBorders>
          </w:tcPr>
          <w:p w14:paraId="0031F3F6" w14:textId="35F240A0" w:rsidR="002B72EE" w:rsidRPr="005B2949" w:rsidRDefault="00F86BD0" w:rsidP="00B7150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2"/>
              </w:rPr>
            </w:pPr>
            <w:r w:rsidRPr="005B2949">
              <w:rPr>
                <w:b w:val="0"/>
                <w:bCs w:val="0"/>
                <w:sz w:val="20"/>
                <w:szCs w:val="22"/>
              </w:rPr>
              <w:t>B</w:t>
            </w:r>
            <w:r w:rsidR="00E635AF" w:rsidRPr="005B2949">
              <w:rPr>
                <w:b w:val="0"/>
                <w:bCs w:val="0"/>
                <w:sz w:val="20"/>
                <w:szCs w:val="22"/>
              </w:rPr>
              <w:t>rooklyn</w:t>
            </w:r>
            <w:r w:rsidR="002B72EE" w:rsidRPr="005B2949">
              <w:rPr>
                <w:b w:val="0"/>
                <w:bCs w:val="0"/>
                <w:sz w:val="20"/>
                <w:szCs w:val="22"/>
              </w:rPr>
              <w:t>,</w:t>
            </w:r>
            <w:r w:rsidR="00E635AF" w:rsidRPr="005B2949">
              <w:rPr>
                <w:b w:val="0"/>
                <w:bCs w:val="0"/>
                <w:sz w:val="20"/>
                <w:szCs w:val="22"/>
              </w:rPr>
              <w:t xml:space="preserve"> NY</w:t>
            </w:r>
          </w:p>
        </w:tc>
      </w:tr>
      <w:tr w:rsidR="003816FB" w:rsidRPr="00DE180C" w14:paraId="0824E464" w14:textId="77777777" w:rsidTr="009A17FC">
        <w:trPr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414C4A5" w14:textId="77777777" w:rsidR="003816FB" w:rsidRPr="00DE180C" w:rsidRDefault="003816FB" w:rsidP="004D021D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9630" w:type="dxa"/>
            <w:gridSpan w:val="2"/>
          </w:tcPr>
          <w:p w14:paraId="42851FE1" w14:textId="32DDF755" w:rsidR="003816FB" w:rsidRPr="003816FB" w:rsidRDefault="003816FB" w:rsidP="003816F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2B05B7">
              <w:rPr>
                <w:sz w:val="20"/>
                <w:szCs w:val="20"/>
              </w:rPr>
              <w:t>Designing</w:t>
            </w:r>
            <w:r w:rsidRPr="003816FB">
              <w:rPr>
                <w:sz w:val="20"/>
                <w:szCs w:val="20"/>
              </w:rPr>
              <w:t xml:space="preserve"> and mana</w:t>
            </w:r>
            <w:r w:rsidR="00711E48">
              <w:rPr>
                <w:sz w:val="20"/>
                <w:szCs w:val="20"/>
              </w:rPr>
              <w:t>ging</w:t>
            </w:r>
            <w:r w:rsidRPr="003816FB">
              <w:rPr>
                <w:sz w:val="20"/>
                <w:szCs w:val="20"/>
              </w:rPr>
              <w:t xml:space="preserve"> 5 databases as well as generated weekly reports for Bursar department by using SQL </w:t>
            </w:r>
          </w:p>
        </w:tc>
      </w:tr>
      <w:tr w:rsidR="003816FB" w:rsidRPr="00DE180C" w14:paraId="4AFEEA62" w14:textId="77777777" w:rsidTr="009A17FC">
        <w:trPr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A5A8827" w14:textId="77777777" w:rsidR="003816FB" w:rsidRPr="00DE180C" w:rsidRDefault="003816FB" w:rsidP="00C10525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9630" w:type="dxa"/>
            <w:gridSpan w:val="2"/>
          </w:tcPr>
          <w:p w14:paraId="22DB1D47" w14:textId="053EF557" w:rsidR="003816FB" w:rsidRPr="003816FB" w:rsidRDefault="003816FB" w:rsidP="003816F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3816FB">
              <w:rPr>
                <w:sz w:val="20"/>
                <w:szCs w:val="20"/>
              </w:rPr>
              <w:t>Gather</w:t>
            </w:r>
            <w:r>
              <w:rPr>
                <w:sz w:val="20"/>
                <w:szCs w:val="20"/>
              </w:rPr>
              <w:t>ing</w:t>
            </w:r>
            <w:r w:rsidRPr="003816FB">
              <w:rPr>
                <w:sz w:val="20"/>
                <w:szCs w:val="20"/>
              </w:rPr>
              <w:t xml:space="preserve"> statistical data and produced reports</w:t>
            </w:r>
            <w:r w:rsidR="00C94943">
              <w:rPr>
                <w:sz w:val="20"/>
                <w:szCs w:val="20"/>
              </w:rPr>
              <w:t xml:space="preserve"> that help</w:t>
            </w:r>
            <w:r w:rsidRPr="003816FB">
              <w:rPr>
                <w:sz w:val="20"/>
                <w:szCs w:val="20"/>
              </w:rPr>
              <w:t xml:space="preserve"> the scholarship selection committee </w:t>
            </w:r>
          </w:p>
        </w:tc>
      </w:tr>
      <w:tr w:rsidR="003816FB" w:rsidRPr="00DE180C" w14:paraId="0896BCD9" w14:textId="77777777" w:rsidTr="009A17FC">
        <w:trPr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0729748" w14:textId="77777777" w:rsidR="003816FB" w:rsidRPr="00DE180C" w:rsidRDefault="003816FB" w:rsidP="00C10525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9630" w:type="dxa"/>
            <w:gridSpan w:val="2"/>
          </w:tcPr>
          <w:p w14:paraId="3E7AD052" w14:textId="58503950" w:rsidR="003816FB" w:rsidRPr="003816FB" w:rsidRDefault="003816FB" w:rsidP="003816F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3816FB">
              <w:rPr>
                <w:sz w:val="20"/>
                <w:szCs w:val="20"/>
              </w:rPr>
              <w:t>Research</w:t>
            </w:r>
            <w:r>
              <w:rPr>
                <w:sz w:val="20"/>
                <w:szCs w:val="20"/>
              </w:rPr>
              <w:t>ing</w:t>
            </w:r>
            <w:r w:rsidRPr="003816FB">
              <w:rPr>
                <w:sz w:val="20"/>
                <w:szCs w:val="20"/>
              </w:rPr>
              <w:t xml:space="preserve"> and prepa</w:t>
            </w:r>
            <w:r w:rsidR="00711E48">
              <w:rPr>
                <w:sz w:val="20"/>
                <w:szCs w:val="20"/>
              </w:rPr>
              <w:t>ring</w:t>
            </w:r>
            <w:r w:rsidRPr="003816FB">
              <w:rPr>
                <w:sz w:val="20"/>
                <w:szCs w:val="20"/>
              </w:rPr>
              <w:t xml:space="preserve"> all the scholarship opportunities information and assist</w:t>
            </w:r>
            <w:r w:rsidR="00711E48">
              <w:rPr>
                <w:sz w:val="20"/>
                <w:szCs w:val="20"/>
              </w:rPr>
              <w:t xml:space="preserve">ing </w:t>
            </w:r>
            <w:r w:rsidRPr="003816FB">
              <w:rPr>
                <w:sz w:val="20"/>
                <w:szCs w:val="20"/>
              </w:rPr>
              <w:t>college students</w:t>
            </w:r>
          </w:p>
        </w:tc>
      </w:tr>
      <w:bookmarkEnd w:id="0"/>
      <w:tr w:rsidR="00C10525" w:rsidRPr="00DE180C" w14:paraId="0FA7E96F" w14:textId="77777777" w:rsidTr="00A22FE8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DA8FB0B" w14:textId="77777777" w:rsidR="00C10525" w:rsidRPr="002B72EE" w:rsidRDefault="00C10525" w:rsidP="00C10525">
            <w:pPr>
              <w:jc w:val="center"/>
              <w:rPr>
                <w:b w:val="0"/>
                <w:sz w:val="10"/>
                <w:szCs w:val="10"/>
              </w:rPr>
            </w:pPr>
          </w:p>
        </w:tc>
        <w:tc>
          <w:tcPr>
            <w:tcW w:w="7812" w:type="dxa"/>
          </w:tcPr>
          <w:p w14:paraId="46B391B0" w14:textId="77777777" w:rsidR="00C10525" w:rsidRPr="002B72EE" w:rsidRDefault="00C10525" w:rsidP="00C10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</w:p>
        </w:tc>
        <w:tc>
          <w:tcPr>
            <w:tcW w:w="1818" w:type="dxa"/>
          </w:tcPr>
          <w:p w14:paraId="71E8EBB8" w14:textId="77777777" w:rsidR="00C10525" w:rsidRPr="002B72EE" w:rsidRDefault="00C10525" w:rsidP="00C105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</w:p>
        </w:tc>
      </w:tr>
      <w:tr w:rsidR="00E635AF" w:rsidRPr="00DE180C" w14:paraId="78D0E6AC" w14:textId="77777777" w:rsidTr="00A22FE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243727F" w14:textId="77777777" w:rsidR="00E635AF" w:rsidRPr="00DE180C" w:rsidRDefault="00E635AF" w:rsidP="005D33F3">
            <w:pPr>
              <w:jc w:val="center"/>
              <w:rPr>
                <w:sz w:val="20"/>
                <w:szCs w:val="22"/>
              </w:rPr>
            </w:pPr>
            <w:bookmarkStart w:id="1" w:name="_Hlk19210007"/>
            <w:r>
              <w:rPr>
                <w:sz w:val="20"/>
                <w:szCs w:val="22"/>
              </w:rPr>
              <w:t>01/13 – 06/14</w:t>
            </w:r>
          </w:p>
        </w:tc>
        <w:tc>
          <w:tcPr>
            <w:tcW w:w="7812" w:type="dxa"/>
          </w:tcPr>
          <w:p w14:paraId="008C618F" w14:textId="731B2608" w:rsidR="00E635AF" w:rsidRPr="00DE180C" w:rsidRDefault="00E635AF" w:rsidP="005D3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2"/>
              </w:rPr>
            </w:pPr>
            <w:r w:rsidRPr="00F86BD0">
              <w:rPr>
                <w:b/>
                <w:sz w:val="20"/>
                <w:szCs w:val="22"/>
              </w:rPr>
              <w:t>RIS Co Ltd.</w:t>
            </w:r>
            <w:r w:rsidR="00313DF3">
              <w:rPr>
                <w:b/>
                <w:sz w:val="20"/>
                <w:szCs w:val="22"/>
              </w:rPr>
              <w:t>,</w:t>
            </w:r>
            <w:r w:rsidR="00313DF3" w:rsidRPr="00313DF3">
              <w:rPr>
                <w:bCs/>
                <w:i/>
                <w:iCs/>
                <w:sz w:val="20"/>
                <w:szCs w:val="22"/>
              </w:rPr>
              <w:t xml:space="preserve"> System Developer</w:t>
            </w:r>
          </w:p>
        </w:tc>
        <w:tc>
          <w:tcPr>
            <w:tcW w:w="1818" w:type="dxa"/>
          </w:tcPr>
          <w:p w14:paraId="24876240" w14:textId="77777777" w:rsidR="00E635AF" w:rsidRPr="00DE180C" w:rsidRDefault="00E635AF" w:rsidP="005D33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Bangkok</w:t>
            </w:r>
            <w:r w:rsidRPr="00DE180C">
              <w:rPr>
                <w:sz w:val="20"/>
                <w:szCs w:val="22"/>
              </w:rPr>
              <w:t xml:space="preserve">, </w:t>
            </w:r>
            <w:r>
              <w:rPr>
                <w:sz w:val="20"/>
                <w:szCs w:val="22"/>
              </w:rPr>
              <w:t>Thailand</w:t>
            </w:r>
          </w:p>
        </w:tc>
      </w:tr>
      <w:tr w:rsidR="003816FB" w:rsidRPr="00DE180C" w14:paraId="24122B60" w14:textId="77777777" w:rsidTr="009A17FC">
        <w:trPr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6563039" w14:textId="77777777" w:rsidR="003816FB" w:rsidRPr="00DE180C" w:rsidRDefault="003816FB" w:rsidP="005D33F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9630" w:type="dxa"/>
            <w:gridSpan w:val="2"/>
          </w:tcPr>
          <w:p w14:paraId="6A002ED9" w14:textId="07A40EA1" w:rsidR="003816FB" w:rsidRPr="009A17FC" w:rsidRDefault="003816FB" w:rsidP="009A17F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816FB">
              <w:rPr>
                <w:sz w:val="20"/>
                <w:szCs w:val="20"/>
              </w:rPr>
              <w:t xml:space="preserve">Developed retail ERP system </w:t>
            </w:r>
            <w:r>
              <w:rPr>
                <w:sz w:val="20"/>
                <w:szCs w:val="20"/>
              </w:rPr>
              <w:t>that</w:t>
            </w:r>
            <w:r w:rsidRPr="003816FB">
              <w:rPr>
                <w:sz w:val="20"/>
                <w:szCs w:val="20"/>
              </w:rPr>
              <w:t xml:space="preserve"> was used by store-floor</w:t>
            </w:r>
            <w:r w:rsidR="00C94943">
              <w:rPr>
                <w:sz w:val="20"/>
                <w:szCs w:val="20"/>
              </w:rPr>
              <w:t>, inventory</w:t>
            </w:r>
            <w:r w:rsidRPr="003816FB">
              <w:rPr>
                <w:sz w:val="20"/>
                <w:szCs w:val="20"/>
              </w:rPr>
              <w:t xml:space="preserve"> end-user of 10 affiliated retail companies</w:t>
            </w:r>
            <w:r w:rsidR="00904798">
              <w:rPr>
                <w:sz w:val="20"/>
                <w:szCs w:val="20"/>
              </w:rPr>
              <w:t xml:space="preserve"> using RPG400 </w:t>
            </w:r>
            <w:r w:rsidR="0058553D">
              <w:rPr>
                <w:sz w:val="20"/>
                <w:szCs w:val="20"/>
              </w:rPr>
              <w:t>and RPG400LE</w:t>
            </w:r>
          </w:p>
        </w:tc>
      </w:tr>
      <w:tr w:rsidR="003816FB" w:rsidRPr="00DE180C" w14:paraId="3D474BED" w14:textId="77777777" w:rsidTr="009A17FC">
        <w:trPr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816D4F8" w14:textId="77777777" w:rsidR="003816FB" w:rsidRPr="00DE180C" w:rsidRDefault="003816FB" w:rsidP="005D33F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9630" w:type="dxa"/>
            <w:gridSpan w:val="2"/>
          </w:tcPr>
          <w:p w14:paraId="59147978" w14:textId="77777777" w:rsidR="0016670A" w:rsidRPr="009A17FC" w:rsidRDefault="003816FB" w:rsidP="009A17F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816FB">
              <w:rPr>
                <w:sz w:val="20"/>
                <w:szCs w:val="20"/>
              </w:rPr>
              <w:t>Collected all requirements from users, created and modified files, programs, displays and reports</w:t>
            </w:r>
          </w:p>
          <w:p w14:paraId="2BC4F066" w14:textId="691B5839" w:rsidR="003816FB" w:rsidRPr="009A17FC" w:rsidRDefault="003816FB" w:rsidP="009A17F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816FB">
              <w:rPr>
                <w:sz w:val="20"/>
                <w:szCs w:val="20"/>
              </w:rPr>
              <w:t xml:space="preserve"> that met sophisticated user demands</w:t>
            </w:r>
          </w:p>
        </w:tc>
      </w:tr>
      <w:tr w:rsidR="003816FB" w:rsidRPr="00DE180C" w14:paraId="5C9CAE69" w14:textId="77777777" w:rsidTr="009A17FC">
        <w:trPr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2743E51" w14:textId="77777777" w:rsidR="003816FB" w:rsidRPr="00DE180C" w:rsidRDefault="003816FB" w:rsidP="005D33F3">
            <w:pPr>
              <w:jc w:val="center"/>
              <w:rPr>
                <w:sz w:val="20"/>
                <w:szCs w:val="22"/>
              </w:rPr>
            </w:pPr>
            <w:bookmarkStart w:id="2" w:name="_Hlk19211979"/>
          </w:p>
        </w:tc>
        <w:tc>
          <w:tcPr>
            <w:tcW w:w="9630" w:type="dxa"/>
            <w:gridSpan w:val="2"/>
          </w:tcPr>
          <w:p w14:paraId="472E771F" w14:textId="06DF3825" w:rsidR="003816FB" w:rsidRPr="009A17FC" w:rsidRDefault="0058553D" w:rsidP="009A17F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a report and p</w:t>
            </w:r>
            <w:r w:rsidR="003816FB" w:rsidRPr="003816FB">
              <w:rPr>
                <w:sz w:val="20"/>
                <w:szCs w:val="20"/>
              </w:rPr>
              <w:t xml:space="preserve">resented the software’s development progress and the system’s problems to the department director </w:t>
            </w:r>
            <w:r w:rsidR="003816FB" w:rsidRPr="0058553D">
              <w:rPr>
                <w:sz w:val="20"/>
                <w:szCs w:val="20"/>
              </w:rPr>
              <w:t>on a monthly basis</w:t>
            </w:r>
          </w:p>
        </w:tc>
      </w:tr>
      <w:tr w:rsidR="003816FB" w:rsidRPr="00DE180C" w14:paraId="389AE157" w14:textId="77777777" w:rsidTr="009A17F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33898E3" w14:textId="77777777" w:rsidR="003816FB" w:rsidRPr="00DE180C" w:rsidRDefault="003816FB" w:rsidP="005D33F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9630" w:type="dxa"/>
            <w:gridSpan w:val="2"/>
          </w:tcPr>
          <w:p w14:paraId="1D5A9F38" w14:textId="5A2567D2" w:rsidR="003816FB" w:rsidRPr="009A17FC" w:rsidRDefault="003816FB" w:rsidP="009A17F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A17FC">
              <w:rPr>
                <w:sz w:val="20"/>
                <w:szCs w:val="20"/>
              </w:rPr>
              <w:t>Prepared accurate data analysis, which would send to the data management and the web development departments to generate future reports for internal database management</w:t>
            </w:r>
          </w:p>
        </w:tc>
      </w:tr>
      <w:tr w:rsidR="002F46DE" w:rsidRPr="00DE180C" w14:paraId="24C881FA" w14:textId="77777777" w:rsidTr="00A22FE8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7113C82" w14:textId="77777777" w:rsidR="002F46DE" w:rsidRPr="002F46DE" w:rsidRDefault="002F46DE" w:rsidP="00F86BD0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812" w:type="dxa"/>
          </w:tcPr>
          <w:p w14:paraId="6B4B3F42" w14:textId="77777777" w:rsidR="002F46DE" w:rsidRPr="002F46DE" w:rsidRDefault="002F46DE" w:rsidP="00F86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</w:p>
        </w:tc>
        <w:tc>
          <w:tcPr>
            <w:tcW w:w="1818" w:type="dxa"/>
          </w:tcPr>
          <w:p w14:paraId="40C6C6E1" w14:textId="77777777" w:rsidR="002F46DE" w:rsidRPr="002F46DE" w:rsidRDefault="002F46DE" w:rsidP="00F86B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bookmarkEnd w:id="2"/>
      <w:tr w:rsidR="00F86BD0" w:rsidRPr="00DE180C" w14:paraId="6812FF0F" w14:textId="77777777" w:rsidTr="00A22FE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7B2F6E8" w14:textId="61BFD495" w:rsidR="00F86BD0" w:rsidRPr="00DE180C" w:rsidRDefault="00F86BD0" w:rsidP="00F86BD0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06</w:t>
            </w:r>
            <w:r w:rsidRPr="00DE180C">
              <w:rPr>
                <w:sz w:val="20"/>
                <w:szCs w:val="22"/>
              </w:rPr>
              <w:t>/</w:t>
            </w:r>
            <w:r>
              <w:rPr>
                <w:sz w:val="20"/>
                <w:szCs w:val="22"/>
              </w:rPr>
              <w:t>09</w:t>
            </w:r>
            <w:r w:rsidRPr="00DE180C">
              <w:rPr>
                <w:sz w:val="20"/>
                <w:szCs w:val="22"/>
              </w:rPr>
              <w:t xml:space="preserve"> – </w:t>
            </w:r>
            <w:r>
              <w:rPr>
                <w:sz w:val="20"/>
                <w:szCs w:val="22"/>
              </w:rPr>
              <w:t>12</w:t>
            </w:r>
            <w:r w:rsidRPr="00DE180C">
              <w:rPr>
                <w:sz w:val="20"/>
                <w:szCs w:val="22"/>
              </w:rPr>
              <w:t>/</w:t>
            </w:r>
            <w:r>
              <w:rPr>
                <w:sz w:val="20"/>
                <w:szCs w:val="22"/>
              </w:rPr>
              <w:t>12</w:t>
            </w:r>
          </w:p>
        </w:tc>
        <w:tc>
          <w:tcPr>
            <w:tcW w:w="7812" w:type="dxa"/>
          </w:tcPr>
          <w:p w14:paraId="67B6E2DE" w14:textId="738F00CE" w:rsidR="00F86BD0" w:rsidRPr="00DE180C" w:rsidRDefault="00F86BD0" w:rsidP="00F86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2"/>
              </w:rPr>
            </w:pPr>
            <w:r w:rsidRPr="00F86BD0">
              <w:rPr>
                <w:b/>
                <w:sz w:val="20"/>
                <w:szCs w:val="22"/>
              </w:rPr>
              <w:t>Metro Systems Corporation Public Company</w:t>
            </w:r>
            <w:r w:rsidR="00762BD3">
              <w:rPr>
                <w:b/>
                <w:sz w:val="20"/>
                <w:szCs w:val="22"/>
              </w:rPr>
              <w:t xml:space="preserve"> Limited</w:t>
            </w:r>
            <w:r w:rsidR="00313DF3">
              <w:rPr>
                <w:b/>
                <w:sz w:val="20"/>
                <w:szCs w:val="22"/>
              </w:rPr>
              <w:t xml:space="preserve">, </w:t>
            </w:r>
            <w:r w:rsidR="00313DF3" w:rsidRPr="00313DF3">
              <w:rPr>
                <w:bCs/>
                <w:i/>
                <w:iCs/>
                <w:sz w:val="20"/>
                <w:szCs w:val="22"/>
              </w:rPr>
              <w:t>RPG Programmer</w:t>
            </w:r>
          </w:p>
        </w:tc>
        <w:tc>
          <w:tcPr>
            <w:tcW w:w="1818" w:type="dxa"/>
          </w:tcPr>
          <w:p w14:paraId="6E2A4E84" w14:textId="36ABB2D6" w:rsidR="00F86BD0" w:rsidRPr="00DE180C" w:rsidRDefault="00F86BD0" w:rsidP="00F86B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Bangkok</w:t>
            </w:r>
            <w:r w:rsidRPr="00DE180C">
              <w:rPr>
                <w:sz w:val="20"/>
                <w:szCs w:val="22"/>
              </w:rPr>
              <w:t xml:space="preserve">, </w:t>
            </w:r>
            <w:r>
              <w:rPr>
                <w:sz w:val="20"/>
                <w:szCs w:val="22"/>
              </w:rPr>
              <w:t>Thailand</w:t>
            </w:r>
          </w:p>
        </w:tc>
      </w:tr>
      <w:tr w:rsidR="0016670A" w:rsidRPr="00DE180C" w14:paraId="58D1F57B" w14:textId="77777777" w:rsidTr="009A1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A9DC9DE" w14:textId="77777777" w:rsidR="0016670A" w:rsidRPr="00DE180C" w:rsidRDefault="0016670A" w:rsidP="00C10525">
            <w:pPr>
              <w:jc w:val="center"/>
              <w:rPr>
                <w:b w:val="0"/>
                <w:sz w:val="20"/>
                <w:szCs w:val="22"/>
              </w:rPr>
            </w:pPr>
          </w:p>
        </w:tc>
        <w:tc>
          <w:tcPr>
            <w:tcW w:w="9630" w:type="dxa"/>
            <w:gridSpan w:val="2"/>
          </w:tcPr>
          <w:p w14:paraId="251F6E35" w14:textId="77777777" w:rsidR="0016670A" w:rsidRDefault="0016670A" w:rsidP="009A17F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6670A">
              <w:rPr>
                <w:sz w:val="20"/>
                <w:szCs w:val="20"/>
              </w:rPr>
              <w:t>Implemented a new ERP software, a system that facilitates the business processes, which was</w:t>
            </w:r>
            <w:r w:rsidRPr="009A17FC">
              <w:rPr>
                <w:sz w:val="20"/>
                <w:szCs w:val="20"/>
              </w:rPr>
              <w:t xml:space="preserve"> </w:t>
            </w:r>
            <w:r w:rsidRPr="0016670A">
              <w:rPr>
                <w:sz w:val="20"/>
                <w:szCs w:val="20"/>
              </w:rPr>
              <w:t>used</w:t>
            </w:r>
          </w:p>
          <w:p w14:paraId="1766AB9A" w14:textId="30A5E174" w:rsidR="0016670A" w:rsidRPr="0016670A" w:rsidRDefault="0016670A" w:rsidP="009A17F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6670A">
              <w:rPr>
                <w:sz w:val="20"/>
                <w:szCs w:val="20"/>
              </w:rPr>
              <w:t> by more than 300 users</w:t>
            </w:r>
          </w:p>
        </w:tc>
      </w:tr>
      <w:tr w:rsidR="0016670A" w:rsidRPr="00DE180C" w14:paraId="6F2FFA09" w14:textId="77777777" w:rsidTr="009A1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9C354EA" w14:textId="77777777" w:rsidR="0016670A" w:rsidRPr="00DE180C" w:rsidRDefault="0016670A" w:rsidP="00C10525">
            <w:pPr>
              <w:jc w:val="center"/>
              <w:rPr>
                <w:b w:val="0"/>
                <w:sz w:val="20"/>
                <w:szCs w:val="22"/>
              </w:rPr>
            </w:pPr>
          </w:p>
        </w:tc>
        <w:tc>
          <w:tcPr>
            <w:tcW w:w="9630" w:type="dxa"/>
            <w:gridSpan w:val="2"/>
          </w:tcPr>
          <w:p w14:paraId="203A1478" w14:textId="424A5803" w:rsidR="0016670A" w:rsidRPr="00C94943" w:rsidRDefault="00C94943" w:rsidP="00C9494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Full cycle development focused on account receivable module, gathered </w:t>
            </w:r>
            <w:r w:rsidR="0016670A" w:rsidRPr="0016670A">
              <w:rPr>
                <w:sz w:val="20"/>
                <w:szCs w:val="20"/>
              </w:rPr>
              <w:t>user requirements from every department, analyzed and designed displays,</w:t>
            </w:r>
            <w:r w:rsidR="0058553D">
              <w:rPr>
                <w:sz w:val="20"/>
                <w:szCs w:val="20"/>
              </w:rPr>
              <w:t xml:space="preserve"> files,</w:t>
            </w:r>
            <w:r w:rsidR="0016670A" w:rsidRPr="0016670A">
              <w:rPr>
                <w:sz w:val="20"/>
                <w:szCs w:val="20"/>
              </w:rPr>
              <w:t xml:space="preserve"> programs </w:t>
            </w:r>
            <w:r w:rsidR="0016670A" w:rsidRPr="00C94943">
              <w:rPr>
                <w:sz w:val="20"/>
                <w:szCs w:val="20"/>
              </w:rPr>
              <w:t>and reports for the whole new system</w:t>
            </w:r>
          </w:p>
        </w:tc>
      </w:tr>
      <w:tr w:rsidR="0016670A" w:rsidRPr="00DE180C" w14:paraId="233AA59A" w14:textId="77777777" w:rsidTr="009A17FC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E981F30" w14:textId="77777777" w:rsidR="0016670A" w:rsidRPr="00DE180C" w:rsidRDefault="0016670A" w:rsidP="00C10525">
            <w:pPr>
              <w:jc w:val="center"/>
              <w:rPr>
                <w:b w:val="0"/>
                <w:sz w:val="20"/>
                <w:szCs w:val="22"/>
              </w:rPr>
            </w:pPr>
          </w:p>
        </w:tc>
        <w:tc>
          <w:tcPr>
            <w:tcW w:w="9630" w:type="dxa"/>
            <w:gridSpan w:val="2"/>
          </w:tcPr>
          <w:p w14:paraId="5A950DAE" w14:textId="0A062D16" w:rsidR="0016670A" w:rsidRPr="00C67B29" w:rsidRDefault="00C67B29" w:rsidP="00C67B2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Planed timeline for data migration to the new ERP software, </w:t>
            </w:r>
            <w:r w:rsidRPr="0016670A">
              <w:rPr>
                <w:sz w:val="20"/>
                <w:szCs w:val="20"/>
              </w:rPr>
              <w:t xml:space="preserve">conducted the training sessions </w:t>
            </w:r>
            <w:r>
              <w:rPr>
                <w:sz w:val="20"/>
                <w:szCs w:val="20"/>
              </w:rPr>
              <w:t>and supported the problems from the old software in parallel</w:t>
            </w:r>
          </w:p>
        </w:tc>
      </w:tr>
      <w:bookmarkEnd w:id="1"/>
      <w:tr w:rsidR="0030002E" w:rsidRPr="00F86BD0" w14:paraId="301FC1EF" w14:textId="77777777" w:rsidTr="004B5DEF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409A99B" w14:textId="7282CDF3" w:rsidR="0030002E" w:rsidRPr="004B5DEF" w:rsidRDefault="0030002E" w:rsidP="0030002E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9630" w:type="dxa"/>
            <w:gridSpan w:val="2"/>
          </w:tcPr>
          <w:p w14:paraId="01BC4E98" w14:textId="1F2C8B36" w:rsidR="0030002E" w:rsidRPr="004B5DEF" w:rsidRDefault="0030002E" w:rsidP="00300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</w:p>
        </w:tc>
      </w:tr>
      <w:tr w:rsidR="00313DF3" w:rsidRPr="00DE180C" w14:paraId="7B308EE8" w14:textId="77777777" w:rsidTr="00A22FE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D5FC7D1" w14:textId="5936639C" w:rsidR="00313DF3" w:rsidRPr="00F86BD0" w:rsidRDefault="00313DF3" w:rsidP="00313DF3">
            <w:pPr>
              <w:jc w:val="center"/>
              <w:rPr>
                <w:b w:val="0"/>
                <w:sz w:val="20"/>
                <w:szCs w:val="22"/>
              </w:rPr>
            </w:pPr>
            <w:r>
              <w:rPr>
                <w:sz w:val="20"/>
                <w:szCs w:val="22"/>
              </w:rPr>
              <w:t>06</w:t>
            </w:r>
            <w:r w:rsidRPr="00DE180C">
              <w:rPr>
                <w:sz w:val="20"/>
                <w:szCs w:val="22"/>
              </w:rPr>
              <w:t>/</w:t>
            </w:r>
            <w:r>
              <w:rPr>
                <w:sz w:val="20"/>
                <w:szCs w:val="22"/>
              </w:rPr>
              <w:t>09</w:t>
            </w:r>
            <w:r w:rsidRPr="00DE180C">
              <w:rPr>
                <w:sz w:val="20"/>
                <w:szCs w:val="22"/>
              </w:rPr>
              <w:t xml:space="preserve"> – </w:t>
            </w:r>
            <w:r>
              <w:rPr>
                <w:sz w:val="20"/>
                <w:szCs w:val="22"/>
              </w:rPr>
              <w:t>12</w:t>
            </w:r>
            <w:r w:rsidRPr="00DE180C">
              <w:rPr>
                <w:sz w:val="20"/>
                <w:szCs w:val="22"/>
              </w:rPr>
              <w:t>/</w:t>
            </w:r>
            <w:r>
              <w:rPr>
                <w:sz w:val="20"/>
                <w:szCs w:val="22"/>
              </w:rPr>
              <w:t>12</w:t>
            </w:r>
          </w:p>
        </w:tc>
        <w:tc>
          <w:tcPr>
            <w:tcW w:w="7812" w:type="dxa"/>
          </w:tcPr>
          <w:p w14:paraId="6E816D2C" w14:textId="0AAB8633" w:rsidR="00313DF3" w:rsidRPr="00DE180C" w:rsidRDefault="00313DF3" w:rsidP="00313DF3">
            <w:pPr>
              <w:tabs>
                <w:tab w:val="left" w:pos="65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 xml:space="preserve">BPB Asia Limited, </w:t>
            </w:r>
            <w:r w:rsidRPr="00313DF3">
              <w:rPr>
                <w:bCs/>
                <w:i/>
                <w:iCs/>
                <w:sz w:val="20"/>
                <w:szCs w:val="22"/>
              </w:rPr>
              <w:t>IT Intern</w:t>
            </w:r>
          </w:p>
        </w:tc>
        <w:tc>
          <w:tcPr>
            <w:tcW w:w="1818" w:type="dxa"/>
          </w:tcPr>
          <w:p w14:paraId="76461F6D" w14:textId="5E0BD688" w:rsidR="00313DF3" w:rsidRPr="00DE180C" w:rsidRDefault="00313DF3" w:rsidP="00313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2"/>
              </w:rPr>
            </w:pPr>
            <w:r>
              <w:rPr>
                <w:sz w:val="20"/>
                <w:szCs w:val="22"/>
              </w:rPr>
              <w:t>Bangkok</w:t>
            </w:r>
            <w:r w:rsidRPr="00DE180C">
              <w:rPr>
                <w:sz w:val="20"/>
                <w:szCs w:val="22"/>
              </w:rPr>
              <w:t xml:space="preserve">, </w:t>
            </w:r>
            <w:r>
              <w:rPr>
                <w:sz w:val="20"/>
                <w:szCs w:val="22"/>
              </w:rPr>
              <w:t>Thailand</w:t>
            </w:r>
          </w:p>
        </w:tc>
      </w:tr>
      <w:tr w:rsidR="00313DF3" w:rsidRPr="00DE180C" w14:paraId="7F3F3672" w14:textId="77777777" w:rsidTr="009A1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0E7534B" w14:textId="77777777" w:rsidR="00313DF3" w:rsidRPr="00DE180C" w:rsidRDefault="00313DF3" w:rsidP="00313DF3">
            <w:pPr>
              <w:jc w:val="center"/>
              <w:rPr>
                <w:b w:val="0"/>
                <w:sz w:val="20"/>
                <w:szCs w:val="22"/>
              </w:rPr>
            </w:pPr>
          </w:p>
        </w:tc>
        <w:tc>
          <w:tcPr>
            <w:tcW w:w="7812" w:type="dxa"/>
          </w:tcPr>
          <w:p w14:paraId="15732536" w14:textId="4E75FB39" w:rsidR="00313DF3" w:rsidRPr="00F86BD0" w:rsidRDefault="00313DF3" w:rsidP="00313DF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</w:rPr>
            </w:pPr>
            <w:r w:rsidRPr="00F86BD0">
              <w:rPr>
                <w:color w:val="000000" w:themeColor="text1"/>
                <w:sz w:val="20"/>
                <w:szCs w:val="22"/>
              </w:rPr>
              <w:t>Lear</w:t>
            </w:r>
            <w:r>
              <w:rPr>
                <w:color w:val="000000" w:themeColor="text1"/>
                <w:sz w:val="20"/>
                <w:szCs w:val="22"/>
              </w:rPr>
              <w:t>ned</w:t>
            </w:r>
            <w:r w:rsidRPr="00F86BD0">
              <w:rPr>
                <w:color w:val="000000" w:themeColor="text1"/>
                <w:sz w:val="20"/>
                <w:szCs w:val="22"/>
              </w:rPr>
              <w:t xml:space="preserve"> the </w:t>
            </w:r>
            <w:r>
              <w:rPr>
                <w:color w:val="000000" w:themeColor="text1"/>
                <w:sz w:val="20"/>
                <w:szCs w:val="22"/>
              </w:rPr>
              <w:t xml:space="preserve">basics </w:t>
            </w:r>
            <w:r w:rsidRPr="00F86BD0">
              <w:rPr>
                <w:color w:val="000000" w:themeColor="text1"/>
                <w:sz w:val="20"/>
                <w:szCs w:val="22"/>
              </w:rPr>
              <w:t xml:space="preserve">of coding and </w:t>
            </w:r>
            <w:r>
              <w:rPr>
                <w:color w:val="000000" w:themeColor="text1"/>
                <w:sz w:val="20"/>
                <w:szCs w:val="22"/>
              </w:rPr>
              <w:t>created 2 p</w:t>
            </w:r>
            <w:r w:rsidRPr="00F86BD0">
              <w:rPr>
                <w:color w:val="000000" w:themeColor="text1"/>
                <w:sz w:val="20"/>
                <w:szCs w:val="22"/>
              </w:rPr>
              <w:t>rogram</w:t>
            </w:r>
            <w:r>
              <w:rPr>
                <w:color w:val="000000" w:themeColor="text1"/>
                <w:sz w:val="20"/>
                <w:szCs w:val="22"/>
              </w:rPr>
              <w:t>s</w:t>
            </w:r>
            <w:r w:rsidRPr="00F86BD0">
              <w:rPr>
                <w:color w:val="000000" w:themeColor="text1"/>
                <w:sz w:val="20"/>
                <w:szCs w:val="22"/>
              </w:rPr>
              <w:t xml:space="preserve"> </w:t>
            </w:r>
            <w:r>
              <w:rPr>
                <w:color w:val="000000" w:themeColor="text1"/>
                <w:sz w:val="20"/>
                <w:szCs w:val="22"/>
              </w:rPr>
              <w:t>for manufacturing team</w:t>
            </w:r>
          </w:p>
        </w:tc>
        <w:tc>
          <w:tcPr>
            <w:tcW w:w="1818" w:type="dxa"/>
          </w:tcPr>
          <w:p w14:paraId="7D674E99" w14:textId="77777777" w:rsidR="00313DF3" w:rsidRPr="00DE180C" w:rsidRDefault="00313DF3" w:rsidP="00313DF3">
            <w:pPr>
              <w:tabs>
                <w:tab w:val="left" w:pos="2142"/>
              </w:tabs>
              <w:ind w:right="52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2"/>
              </w:rPr>
            </w:pPr>
          </w:p>
        </w:tc>
      </w:tr>
      <w:tr w:rsidR="00313DF3" w:rsidRPr="00DE180C" w14:paraId="029D7F36" w14:textId="77777777" w:rsidTr="009A1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7189ECA" w14:textId="77777777" w:rsidR="00313DF3" w:rsidRPr="00DE180C" w:rsidRDefault="00313DF3" w:rsidP="00313DF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7812" w:type="dxa"/>
          </w:tcPr>
          <w:p w14:paraId="46906A19" w14:textId="6AC7FAF5" w:rsidR="00313DF3" w:rsidRPr="00DE180C" w:rsidRDefault="00313DF3" w:rsidP="00313DF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2"/>
              </w:rPr>
            </w:pPr>
            <w:r w:rsidRPr="00F86BD0">
              <w:rPr>
                <w:color w:val="000000" w:themeColor="text1"/>
                <w:sz w:val="20"/>
                <w:szCs w:val="22"/>
              </w:rPr>
              <w:t>Act</w:t>
            </w:r>
            <w:r>
              <w:rPr>
                <w:color w:val="000000" w:themeColor="text1"/>
                <w:sz w:val="20"/>
                <w:szCs w:val="22"/>
              </w:rPr>
              <w:t>ed</w:t>
            </w:r>
            <w:r w:rsidRPr="00F86BD0">
              <w:rPr>
                <w:color w:val="000000" w:themeColor="text1"/>
                <w:sz w:val="20"/>
                <w:szCs w:val="22"/>
              </w:rPr>
              <w:t xml:space="preserve"> as IT </w:t>
            </w:r>
            <w:r>
              <w:rPr>
                <w:color w:val="000000" w:themeColor="text1"/>
                <w:sz w:val="20"/>
                <w:szCs w:val="22"/>
              </w:rPr>
              <w:t xml:space="preserve">support </w:t>
            </w:r>
            <w:r w:rsidRPr="00F86BD0">
              <w:rPr>
                <w:color w:val="000000" w:themeColor="text1"/>
                <w:sz w:val="20"/>
                <w:szCs w:val="22"/>
              </w:rPr>
              <w:t xml:space="preserve">to solve </w:t>
            </w:r>
            <w:r>
              <w:rPr>
                <w:color w:val="000000" w:themeColor="text1"/>
                <w:sz w:val="20"/>
                <w:szCs w:val="22"/>
              </w:rPr>
              <w:t xml:space="preserve">the </w:t>
            </w:r>
            <w:r w:rsidRPr="00F86BD0">
              <w:rPr>
                <w:color w:val="000000" w:themeColor="text1"/>
                <w:sz w:val="20"/>
                <w:szCs w:val="22"/>
              </w:rPr>
              <w:t>problem</w:t>
            </w:r>
            <w:r>
              <w:rPr>
                <w:color w:val="000000" w:themeColor="text1"/>
                <w:sz w:val="20"/>
                <w:szCs w:val="22"/>
              </w:rPr>
              <w:t>s that was requested</w:t>
            </w:r>
            <w:r w:rsidRPr="00F86BD0">
              <w:rPr>
                <w:color w:val="000000" w:themeColor="text1"/>
                <w:sz w:val="20"/>
                <w:szCs w:val="22"/>
              </w:rPr>
              <w:t xml:space="preserve"> </w:t>
            </w:r>
            <w:r>
              <w:rPr>
                <w:color w:val="000000" w:themeColor="text1"/>
                <w:sz w:val="20"/>
                <w:szCs w:val="22"/>
              </w:rPr>
              <w:t>by</w:t>
            </w:r>
            <w:r w:rsidRPr="00F86BD0">
              <w:rPr>
                <w:color w:val="000000" w:themeColor="text1"/>
                <w:sz w:val="20"/>
                <w:szCs w:val="22"/>
              </w:rPr>
              <w:t xml:space="preserve"> staffs</w:t>
            </w:r>
          </w:p>
        </w:tc>
        <w:tc>
          <w:tcPr>
            <w:tcW w:w="1818" w:type="dxa"/>
          </w:tcPr>
          <w:p w14:paraId="2D431C32" w14:textId="77777777" w:rsidR="00313DF3" w:rsidRPr="00DE180C" w:rsidRDefault="00313DF3" w:rsidP="00313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2"/>
              </w:rPr>
            </w:pPr>
          </w:p>
        </w:tc>
      </w:tr>
      <w:tr w:rsidR="00313DF3" w:rsidRPr="00DE180C" w14:paraId="3FD60AC0" w14:textId="77777777" w:rsidTr="009A17FC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4AE2881" w14:textId="77777777" w:rsidR="00313DF3" w:rsidRPr="002E3C57" w:rsidRDefault="00313DF3" w:rsidP="00313DF3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812" w:type="dxa"/>
          </w:tcPr>
          <w:p w14:paraId="7854A072" w14:textId="77777777" w:rsidR="00313DF3" w:rsidRPr="002E3C57" w:rsidRDefault="00313DF3" w:rsidP="00313DF3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18" w:type="dxa"/>
          </w:tcPr>
          <w:p w14:paraId="619C2F78" w14:textId="77777777" w:rsidR="00313DF3" w:rsidRPr="002E3C57" w:rsidRDefault="00313DF3" w:rsidP="00313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</w:tbl>
    <w:p w14:paraId="3B56D3CC" w14:textId="77F6AC7E" w:rsidR="00163C76" w:rsidRPr="00B3343E" w:rsidRDefault="00163C76" w:rsidP="00163C76">
      <w:pPr>
        <w:rPr>
          <w:b/>
          <w:sz w:val="22"/>
          <w:szCs w:val="22"/>
        </w:rPr>
      </w:pPr>
      <w:r>
        <w:rPr>
          <w:b/>
          <w:sz w:val="22"/>
          <w:szCs w:val="22"/>
        </w:rPr>
        <w:t>P</w:t>
      </w:r>
      <w:r w:rsidR="008F269C">
        <w:rPr>
          <w:b/>
          <w:sz w:val="22"/>
          <w:szCs w:val="22"/>
        </w:rPr>
        <w:t>ROJECTS</w:t>
      </w:r>
    </w:p>
    <w:p w14:paraId="0D081CFE" w14:textId="77777777" w:rsidR="00163C76" w:rsidRPr="00DE180C" w:rsidRDefault="00163C76" w:rsidP="00163C76">
      <w:pPr>
        <w:rPr>
          <w:b/>
          <w:sz w:val="14"/>
          <w:szCs w:val="16"/>
        </w:rPr>
      </w:pPr>
      <w:r w:rsidRPr="00DE180C">
        <w:rPr>
          <w:noProof/>
          <w:sz w:val="22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18273C0A" wp14:editId="34370029">
                <wp:simplePos x="0" y="0"/>
                <wp:positionH relativeFrom="column">
                  <wp:posOffset>0</wp:posOffset>
                </wp:positionH>
                <wp:positionV relativeFrom="paragraph">
                  <wp:posOffset>35559</wp:posOffset>
                </wp:positionV>
                <wp:extent cx="6903720" cy="0"/>
                <wp:effectExtent l="0" t="0" r="3048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0372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592764" id="Straight Connector 3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0,2.8pt" to="543.6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" strokecolor="windowText" strokeweight="2pt">
                <o:lock v:ext="edit" shapetype="f"/>
              </v:line>
            </w:pict>
          </mc:Fallback>
        </mc:AlternateContent>
      </w:r>
    </w:p>
    <w:tbl>
      <w:tblPr>
        <w:tblW w:w="11105" w:type="dxa"/>
        <w:tblLook w:val="04A0" w:firstRow="1" w:lastRow="0" w:firstColumn="1" w:lastColumn="0" w:noHBand="0" w:noVBand="1"/>
      </w:tblPr>
      <w:tblGrid>
        <w:gridCol w:w="1458"/>
        <w:gridCol w:w="9647"/>
      </w:tblGrid>
      <w:tr w:rsidR="00163C76" w:rsidRPr="00DE180C" w14:paraId="6A1DE6AC" w14:textId="77777777" w:rsidTr="004B5DEF">
        <w:trPr>
          <w:cantSplit/>
          <w:trHeight w:val="540"/>
        </w:trPr>
        <w:tc>
          <w:tcPr>
            <w:tcW w:w="1458" w:type="dxa"/>
            <w:shd w:val="clear" w:color="auto" w:fill="auto"/>
          </w:tcPr>
          <w:p w14:paraId="0B4CF4A0" w14:textId="5D567315" w:rsidR="00163C76" w:rsidRPr="008767EE" w:rsidRDefault="0030002E" w:rsidP="008767EE"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School</w:t>
            </w:r>
            <w:r w:rsidR="004B2C73" w:rsidRPr="002B05B7">
              <w:rPr>
                <w:sz w:val="20"/>
                <w:szCs w:val="22"/>
              </w:rPr>
              <w:t xml:space="preserve"> Project</w:t>
            </w:r>
          </w:p>
        </w:tc>
        <w:tc>
          <w:tcPr>
            <w:tcW w:w="9647" w:type="dxa"/>
            <w:shd w:val="clear" w:color="auto" w:fill="auto"/>
          </w:tcPr>
          <w:p w14:paraId="5570F96E" w14:textId="56969AAA" w:rsidR="009221F5" w:rsidRPr="00252987" w:rsidRDefault="008767EE" w:rsidP="0025298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Created the </w:t>
            </w:r>
            <w:r w:rsidR="00B368DD">
              <w:rPr>
                <w:sz w:val="20"/>
                <w:szCs w:val="22"/>
              </w:rPr>
              <w:t xml:space="preserve">program </w:t>
            </w:r>
            <w:r w:rsidR="00252987">
              <w:rPr>
                <w:sz w:val="20"/>
                <w:szCs w:val="22"/>
              </w:rPr>
              <w:t xml:space="preserve">using Java </w:t>
            </w:r>
            <w:r w:rsidR="00234579">
              <w:rPr>
                <w:sz w:val="20"/>
                <w:szCs w:val="22"/>
              </w:rPr>
              <w:t>that decided if given degree of sequence</w:t>
            </w:r>
            <w:r w:rsidR="0059745A">
              <w:rPr>
                <w:sz w:val="20"/>
                <w:szCs w:val="22"/>
              </w:rPr>
              <w:t>s</w:t>
            </w:r>
            <w:r w:rsidR="00234579">
              <w:rPr>
                <w:sz w:val="20"/>
                <w:szCs w:val="22"/>
              </w:rPr>
              <w:t xml:space="preserve"> was </w:t>
            </w:r>
            <w:r w:rsidR="00E2592B">
              <w:rPr>
                <w:sz w:val="20"/>
                <w:szCs w:val="22"/>
              </w:rPr>
              <w:t xml:space="preserve">a </w:t>
            </w:r>
            <w:r w:rsidR="00234579">
              <w:rPr>
                <w:sz w:val="20"/>
                <w:szCs w:val="22"/>
              </w:rPr>
              <w:t>graphic</w:t>
            </w:r>
            <w:r w:rsidR="00E2592B">
              <w:rPr>
                <w:sz w:val="20"/>
                <w:szCs w:val="22"/>
              </w:rPr>
              <w:t xml:space="preserve"> (</w:t>
            </w:r>
            <w:r w:rsidR="00600EF6" w:rsidRPr="00600EF6">
              <w:rPr>
                <w:sz w:val="20"/>
                <w:szCs w:val="22"/>
              </w:rPr>
              <w:t>Havel–Hakimi algorithm</w:t>
            </w:r>
            <w:r w:rsidR="00E2592B">
              <w:rPr>
                <w:sz w:val="20"/>
                <w:szCs w:val="22"/>
              </w:rPr>
              <w:t>)</w:t>
            </w:r>
            <w:r w:rsidR="00600EF6" w:rsidRPr="00600EF6">
              <w:rPr>
                <w:sz w:val="20"/>
                <w:szCs w:val="22"/>
              </w:rPr>
              <w:t xml:space="preserve"> </w:t>
            </w:r>
          </w:p>
        </w:tc>
      </w:tr>
      <w:tr w:rsidR="005B2949" w:rsidRPr="00DE180C" w14:paraId="5619C524" w14:textId="77777777" w:rsidTr="004B5DEF">
        <w:trPr>
          <w:cantSplit/>
          <w:trHeight w:val="576"/>
        </w:trPr>
        <w:tc>
          <w:tcPr>
            <w:tcW w:w="1458" w:type="dxa"/>
            <w:shd w:val="clear" w:color="auto" w:fill="auto"/>
          </w:tcPr>
          <w:p w14:paraId="2FB696AA" w14:textId="30941972" w:rsidR="005B2949" w:rsidRPr="00963768" w:rsidRDefault="00A70120" w:rsidP="008767EE">
            <w:pPr>
              <w:jc w:val="both"/>
              <w:rPr>
                <w:sz w:val="20"/>
                <w:szCs w:val="22"/>
                <w:highlight w:val="yellow"/>
              </w:rPr>
            </w:pPr>
            <w:r>
              <w:rPr>
                <w:sz w:val="20"/>
                <w:szCs w:val="22"/>
              </w:rPr>
              <w:t>Brooklyn</w:t>
            </w:r>
            <w:r w:rsidR="005B2949" w:rsidRPr="002B05B7">
              <w:rPr>
                <w:sz w:val="20"/>
                <w:szCs w:val="22"/>
              </w:rPr>
              <w:t xml:space="preserve"> </w:t>
            </w:r>
            <w:r>
              <w:rPr>
                <w:sz w:val="20"/>
                <w:szCs w:val="22"/>
              </w:rPr>
              <w:t>Hackathon</w:t>
            </w:r>
          </w:p>
        </w:tc>
        <w:tc>
          <w:tcPr>
            <w:tcW w:w="9647" w:type="dxa"/>
            <w:shd w:val="clear" w:color="auto" w:fill="auto"/>
          </w:tcPr>
          <w:p w14:paraId="54C29482" w14:textId="28DD5C40" w:rsidR="002B05B7" w:rsidRPr="002B05B7" w:rsidRDefault="00E2592B" w:rsidP="002B05B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Create the tools to set up online tutoring that will be more accessible to students to contact their professors</w:t>
            </w:r>
          </w:p>
          <w:p w14:paraId="0ABED5B9" w14:textId="6651AE45" w:rsidR="002B05B7" w:rsidRPr="00252987" w:rsidRDefault="00E2592B" w:rsidP="0025298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Used Django framework to implement WebSocket for the chat room between tutor and students.</w:t>
            </w:r>
          </w:p>
        </w:tc>
      </w:tr>
      <w:tr w:rsidR="00BE0F51" w:rsidRPr="00DE180C" w14:paraId="7E707BD3" w14:textId="77777777" w:rsidTr="00564F18">
        <w:trPr>
          <w:cantSplit/>
          <w:trHeight w:val="360"/>
        </w:trPr>
        <w:tc>
          <w:tcPr>
            <w:tcW w:w="1458" w:type="dxa"/>
            <w:shd w:val="clear" w:color="auto" w:fill="auto"/>
          </w:tcPr>
          <w:p w14:paraId="79C8B53B" w14:textId="0BD7F7D3" w:rsidR="00BE0F51" w:rsidRDefault="005D6458" w:rsidP="008767EE">
            <w:pPr>
              <w:jc w:val="both"/>
              <w:rPr>
                <w:sz w:val="20"/>
                <w:szCs w:val="22"/>
              </w:rPr>
            </w:pPr>
            <w:proofErr w:type="spellStart"/>
            <w:r>
              <w:rPr>
                <w:sz w:val="20"/>
                <w:szCs w:val="22"/>
              </w:rPr>
              <w:t>UCBerk</w:t>
            </w:r>
            <w:r w:rsidR="00564F18">
              <w:rPr>
                <w:sz w:val="20"/>
                <w:szCs w:val="22"/>
              </w:rPr>
              <w:t>e</w:t>
            </w:r>
            <w:r>
              <w:rPr>
                <w:sz w:val="20"/>
                <w:szCs w:val="22"/>
              </w:rPr>
              <w:t>ley</w:t>
            </w:r>
            <w:proofErr w:type="spellEnd"/>
          </w:p>
          <w:p w14:paraId="0CD354C4" w14:textId="0257357B" w:rsidR="00BE0F51" w:rsidRDefault="00BE0F51" w:rsidP="008767EE"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Hackathon</w:t>
            </w:r>
          </w:p>
        </w:tc>
        <w:tc>
          <w:tcPr>
            <w:tcW w:w="9647" w:type="dxa"/>
            <w:shd w:val="clear" w:color="auto" w:fill="auto"/>
          </w:tcPr>
          <w:p w14:paraId="678564C6" w14:textId="5982C941" w:rsidR="0030002E" w:rsidRDefault="00A22FE8" w:rsidP="00313DF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Building </w:t>
            </w:r>
            <w:r w:rsidR="004B5DEF">
              <w:rPr>
                <w:sz w:val="20"/>
                <w:szCs w:val="22"/>
              </w:rPr>
              <w:t xml:space="preserve">“Social Justice” data visualization using </w:t>
            </w:r>
            <w:proofErr w:type="spellStart"/>
            <w:r w:rsidR="004B5DEF">
              <w:rPr>
                <w:sz w:val="20"/>
                <w:szCs w:val="22"/>
              </w:rPr>
              <w:t>Jupyter</w:t>
            </w:r>
            <w:proofErr w:type="spellEnd"/>
            <w:r w:rsidR="004B5DEF">
              <w:rPr>
                <w:sz w:val="20"/>
                <w:szCs w:val="22"/>
              </w:rPr>
              <w:t xml:space="preserve"> Notebook and Python based on data directly mined from </w:t>
            </w:r>
            <w:r>
              <w:rPr>
                <w:sz w:val="20"/>
                <w:szCs w:val="22"/>
              </w:rPr>
              <w:t>Twitter</w:t>
            </w:r>
            <w:r w:rsidR="004B5DEF">
              <w:rPr>
                <w:sz w:val="20"/>
                <w:szCs w:val="22"/>
              </w:rPr>
              <w:t xml:space="preserve"> (using their </w:t>
            </w:r>
            <w:r w:rsidR="00BE0F51">
              <w:rPr>
                <w:sz w:val="20"/>
                <w:szCs w:val="22"/>
              </w:rPr>
              <w:t>API</w:t>
            </w:r>
            <w:r w:rsidR="004B5DEF">
              <w:rPr>
                <w:sz w:val="20"/>
                <w:szCs w:val="22"/>
              </w:rPr>
              <w:t>)</w:t>
            </w:r>
            <w:r w:rsidR="00313DF3">
              <w:rPr>
                <w:sz w:val="20"/>
                <w:szCs w:val="22"/>
              </w:rPr>
              <w:t xml:space="preserve"> </w:t>
            </w:r>
          </w:p>
          <w:p w14:paraId="2267AD4F" w14:textId="120E57B3" w:rsidR="005D6458" w:rsidRPr="00564F18" w:rsidRDefault="00830A77" w:rsidP="00830A7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Using data in hashtag and location fields to c</w:t>
            </w:r>
            <w:r w:rsidR="00564F18">
              <w:rPr>
                <w:sz w:val="20"/>
                <w:szCs w:val="22"/>
              </w:rPr>
              <w:t xml:space="preserve">reate the </w:t>
            </w:r>
            <w:r>
              <w:rPr>
                <w:sz w:val="20"/>
                <w:szCs w:val="22"/>
              </w:rPr>
              <w:t>a</w:t>
            </w:r>
          </w:p>
        </w:tc>
      </w:tr>
      <w:tr w:rsidR="00707147" w:rsidRPr="00DE180C" w14:paraId="7E5DC3DC" w14:textId="77777777" w:rsidTr="007825F9">
        <w:trPr>
          <w:cantSplit/>
          <w:trHeight w:val="630"/>
        </w:trPr>
        <w:tc>
          <w:tcPr>
            <w:tcW w:w="1458" w:type="dxa"/>
            <w:shd w:val="clear" w:color="auto" w:fill="auto"/>
          </w:tcPr>
          <w:p w14:paraId="05DAFE3E" w14:textId="752A809B" w:rsidR="00707147" w:rsidRDefault="00252987" w:rsidP="008767EE"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Android App</w:t>
            </w:r>
            <w:r w:rsidR="004B5DEF">
              <w:rPr>
                <w:sz w:val="20"/>
                <w:szCs w:val="22"/>
              </w:rPr>
              <w:t>lication</w:t>
            </w:r>
          </w:p>
        </w:tc>
        <w:tc>
          <w:tcPr>
            <w:tcW w:w="9647" w:type="dxa"/>
            <w:shd w:val="clear" w:color="auto" w:fill="auto"/>
          </w:tcPr>
          <w:p w14:paraId="72A7E8E6" w14:textId="08225884" w:rsidR="00707147" w:rsidRDefault="00252987" w:rsidP="002B05B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Created </w:t>
            </w:r>
            <w:r w:rsidR="004B5DEF">
              <w:rPr>
                <w:sz w:val="20"/>
                <w:szCs w:val="22"/>
              </w:rPr>
              <w:t xml:space="preserve">an android </w:t>
            </w:r>
            <w:r>
              <w:rPr>
                <w:sz w:val="20"/>
                <w:szCs w:val="22"/>
              </w:rPr>
              <w:t xml:space="preserve">application </w:t>
            </w:r>
            <w:r w:rsidR="004B5DEF">
              <w:rPr>
                <w:sz w:val="20"/>
                <w:szCs w:val="22"/>
              </w:rPr>
              <w:t xml:space="preserve">that converts images to text, </w:t>
            </w:r>
            <w:r>
              <w:rPr>
                <w:sz w:val="20"/>
                <w:szCs w:val="22"/>
              </w:rPr>
              <w:t xml:space="preserve">using </w:t>
            </w:r>
            <w:r w:rsidR="004B5DEF">
              <w:rPr>
                <w:sz w:val="20"/>
                <w:szCs w:val="22"/>
              </w:rPr>
              <w:t xml:space="preserve">text recognition from </w:t>
            </w:r>
            <w:r>
              <w:rPr>
                <w:sz w:val="20"/>
                <w:szCs w:val="22"/>
              </w:rPr>
              <w:t>Google’s API</w:t>
            </w:r>
            <w:r w:rsidR="00A37B9D">
              <w:rPr>
                <w:sz w:val="20"/>
                <w:szCs w:val="22"/>
              </w:rPr>
              <w:t xml:space="preserve">  that will help people who want to copy the text from the picture </w:t>
            </w:r>
          </w:p>
          <w:p w14:paraId="3D58450C" w14:textId="23A100C9" w:rsidR="00313DF3" w:rsidRDefault="00313DF3" w:rsidP="00313DF3">
            <w:pPr>
              <w:pStyle w:val="ListParagraph"/>
              <w:ind w:left="360"/>
              <w:rPr>
                <w:sz w:val="20"/>
                <w:szCs w:val="22"/>
              </w:rPr>
            </w:pPr>
          </w:p>
        </w:tc>
      </w:tr>
    </w:tbl>
    <w:p w14:paraId="7C8D7A78" w14:textId="669806CC" w:rsidR="00CC0C05" w:rsidRPr="00B3343E" w:rsidRDefault="00270361" w:rsidP="000A60A2">
      <w:pPr>
        <w:rPr>
          <w:b/>
          <w:sz w:val="22"/>
          <w:szCs w:val="22"/>
        </w:rPr>
      </w:pPr>
      <w:r>
        <w:rPr>
          <w:b/>
          <w:sz w:val="22"/>
          <w:szCs w:val="22"/>
        </w:rPr>
        <w:t>SKILLS AND QUALIFICATIONS</w:t>
      </w:r>
    </w:p>
    <w:p w14:paraId="5AA03CF0" w14:textId="77777777" w:rsidR="00972989" w:rsidRPr="00DE180C" w:rsidRDefault="00826EF1" w:rsidP="00972989">
      <w:pPr>
        <w:rPr>
          <w:b/>
          <w:sz w:val="14"/>
          <w:szCs w:val="16"/>
        </w:rPr>
      </w:pPr>
      <w:r w:rsidRPr="00DE180C">
        <w:rPr>
          <w:noProof/>
          <w:sz w:val="22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05A7864" wp14:editId="09C98181">
                <wp:simplePos x="0" y="0"/>
                <wp:positionH relativeFrom="column">
                  <wp:posOffset>0</wp:posOffset>
                </wp:positionH>
                <wp:positionV relativeFrom="paragraph">
                  <wp:posOffset>35559</wp:posOffset>
                </wp:positionV>
                <wp:extent cx="6903720" cy="0"/>
                <wp:effectExtent l="0" t="0" r="30480" b="190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0372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C185F5" id="Straight Connector 5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0,2.8pt" to="543.6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" strokecolor="windowText" strokeweight="2pt">
                <o:lock v:ext="edit" shapetype="f"/>
              </v:line>
            </w:pict>
          </mc:Fallback>
        </mc:AlternateContent>
      </w:r>
    </w:p>
    <w:tbl>
      <w:tblPr>
        <w:tblW w:w="11105" w:type="dxa"/>
        <w:tblLook w:val="04A0" w:firstRow="1" w:lastRow="0" w:firstColumn="1" w:lastColumn="0" w:noHBand="0" w:noVBand="1"/>
      </w:tblPr>
      <w:tblGrid>
        <w:gridCol w:w="1458"/>
        <w:gridCol w:w="9647"/>
      </w:tblGrid>
      <w:tr w:rsidR="00972989" w:rsidRPr="00DE180C" w14:paraId="11854DFE" w14:textId="77777777" w:rsidTr="00AA1D9A">
        <w:trPr>
          <w:cantSplit/>
          <w:trHeight w:val="80"/>
        </w:trPr>
        <w:tc>
          <w:tcPr>
            <w:tcW w:w="1458" w:type="dxa"/>
            <w:shd w:val="clear" w:color="auto" w:fill="auto"/>
          </w:tcPr>
          <w:p w14:paraId="504E9A07" w14:textId="77777777" w:rsidR="00972989" w:rsidRPr="00DF3E94" w:rsidRDefault="00972989" w:rsidP="00AA1D9A">
            <w:pPr>
              <w:pStyle w:val="ListParagraph"/>
              <w:ind w:left="360"/>
              <w:rPr>
                <w:sz w:val="20"/>
                <w:szCs w:val="22"/>
              </w:rPr>
            </w:pPr>
          </w:p>
        </w:tc>
        <w:tc>
          <w:tcPr>
            <w:tcW w:w="9647" w:type="dxa"/>
            <w:shd w:val="clear" w:color="auto" w:fill="auto"/>
          </w:tcPr>
          <w:p w14:paraId="7277EC63" w14:textId="16F13BF0" w:rsidR="00A0170E" w:rsidRPr="00DE180C" w:rsidRDefault="00A0170E" w:rsidP="00DF3E9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2"/>
              </w:rPr>
            </w:pPr>
            <w:r w:rsidRPr="00DF3E94">
              <w:rPr>
                <w:sz w:val="20"/>
                <w:szCs w:val="22"/>
              </w:rPr>
              <w:t>Languages:</w:t>
            </w:r>
            <w:r w:rsidR="009136F8" w:rsidRPr="00DE180C">
              <w:rPr>
                <w:sz w:val="20"/>
                <w:szCs w:val="22"/>
              </w:rPr>
              <w:t xml:space="preserve"> </w:t>
            </w:r>
            <w:r w:rsidR="00270361">
              <w:rPr>
                <w:sz w:val="20"/>
                <w:szCs w:val="22"/>
              </w:rPr>
              <w:t>Thai</w:t>
            </w:r>
            <w:r w:rsidR="00F22D7E" w:rsidRPr="00DE180C">
              <w:rPr>
                <w:sz w:val="20"/>
                <w:szCs w:val="22"/>
              </w:rPr>
              <w:t xml:space="preserve"> </w:t>
            </w:r>
            <w:r w:rsidR="00B4092A" w:rsidRPr="00DE180C">
              <w:rPr>
                <w:sz w:val="20"/>
                <w:szCs w:val="22"/>
              </w:rPr>
              <w:t>(Native),</w:t>
            </w:r>
            <w:r w:rsidR="00402D31" w:rsidRPr="00DE180C">
              <w:rPr>
                <w:sz w:val="20"/>
                <w:szCs w:val="22"/>
              </w:rPr>
              <w:t xml:space="preserve"> </w:t>
            </w:r>
            <w:r w:rsidR="00AF4ECE">
              <w:rPr>
                <w:sz w:val="20"/>
                <w:szCs w:val="22"/>
              </w:rPr>
              <w:t xml:space="preserve">English </w:t>
            </w:r>
            <w:r w:rsidR="00B4092A" w:rsidRPr="00DE180C">
              <w:rPr>
                <w:sz w:val="20"/>
                <w:szCs w:val="22"/>
              </w:rPr>
              <w:t>(</w:t>
            </w:r>
            <w:r w:rsidR="00AF4ECE">
              <w:rPr>
                <w:sz w:val="20"/>
                <w:szCs w:val="22"/>
              </w:rPr>
              <w:t>Fluent</w:t>
            </w:r>
            <w:r w:rsidR="00B4092A" w:rsidRPr="00DE180C">
              <w:rPr>
                <w:sz w:val="20"/>
                <w:szCs w:val="22"/>
              </w:rPr>
              <w:t>)</w:t>
            </w:r>
          </w:p>
          <w:p w14:paraId="2BB70167" w14:textId="1EA32949" w:rsidR="00270361" w:rsidRDefault="00D722C8" w:rsidP="00DF3E9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Programing</w:t>
            </w:r>
            <w:r w:rsidR="00270361">
              <w:rPr>
                <w:sz w:val="20"/>
                <w:szCs w:val="22"/>
              </w:rPr>
              <w:t xml:space="preserve"> Languages</w:t>
            </w:r>
            <w:r w:rsidR="00A0170E" w:rsidRPr="00DF3E94">
              <w:rPr>
                <w:sz w:val="20"/>
                <w:szCs w:val="22"/>
              </w:rPr>
              <w:t>:</w:t>
            </w:r>
            <w:r w:rsidR="009136F8" w:rsidRPr="00DE180C">
              <w:rPr>
                <w:sz w:val="20"/>
                <w:szCs w:val="22"/>
              </w:rPr>
              <w:t xml:space="preserve"> </w:t>
            </w:r>
            <w:r w:rsidR="00270361">
              <w:rPr>
                <w:sz w:val="20"/>
                <w:szCs w:val="22"/>
              </w:rPr>
              <w:t>J</w:t>
            </w:r>
            <w:r w:rsidR="002919D1">
              <w:rPr>
                <w:sz w:val="20"/>
                <w:szCs w:val="22"/>
              </w:rPr>
              <w:t>ava</w:t>
            </w:r>
            <w:r>
              <w:rPr>
                <w:sz w:val="20"/>
                <w:szCs w:val="22"/>
              </w:rPr>
              <w:t>, C</w:t>
            </w:r>
            <w:r w:rsidR="00270361">
              <w:rPr>
                <w:sz w:val="20"/>
                <w:szCs w:val="22"/>
              </w:rPr>
              <w:t xml:space="preserve">, </w:t>
            </w:r>
            <w:r w:rsidR="002919D1">
              <w:rPr>
                <w:sz w:val="20"/>
                <w:szCs w:val="22"/>
              </w:rPr>
              <w:t>Python</w:t>
            </w:r>
            <w:r w:rsidR="004C21AE">
              <w:rPr>
                <w:sz w:val="20"/>
                <w:szCs w:val="22"/>
              </w:rPr>
              <w:t xml:space="preserve">, </w:t>
            </w:r>
            <w:r w:rsidR="00270361">
              <w:rPr>
                <w:sz w:val="20"/>
                <w:szCs w:val="22"/>
              </w:rPr>
              <w:t xml:space="preserve">SQL, </w:t>
            </w:r>
            <w:r w:rsidR="00EA035D">
              <w:rPr>
                <w:sz w:val="20"/>
                <w:szCs w:val="22"/>
              </w:rPr>
              <w:t xml:space="preserve">HTML, CSS, </w:t>
            </w:r>
            <w:r w:rsidR="00270361">
              <w:rPr>
                <w:sz w:val="20"/>
                <w:szCs w:val="22"/>
              </w:rPr>
              <w:t>RPG400 and RPG</w:t>
            </w:r>
            <w:r w:rsidR="004C21AE">
              <w:rPr>
                <w:sz w:val="20"/>
                <w:szCs w:val="22"/>
              </w:rPr>
              <w:t>400</w:t>
            </w:r>
            <w:r w:rsidR="00270361">
              <w:rPr>
                <w:sz w:val="20"/>
                <w:szCs w:val="22"/>
              </w:rPr>
              <w:t>LE</w:t>
            </w:r>
          </w:p>
          <w:p w14:paraId="20A992D5" w14:textId="77777777" w:rsidR="00830A77" w:rsidRDefault="00EA035D" w:rsidP="00625D31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Technologies: Postgres, Django,</w:t>
            </w:r>
            <w:r w:rsidR="005B2949">
              <w:rPr>
                <w:sz w:val="20"/>
                <w:szCs w:val="22"/>
              </w:rPr>
              <w:t xml:space="preserve"> </w:t>
            </w:r>
            <w:proofErr w:type="spellStart"/>
            <w:r w:rsidR="00252987">
              <w:rPr>
                <w:sz w:val="20"/>
                <w:szCs w:val="22"/>
              </w:rPr>
              <w:t>Jupyter</w:t>
            </w:r>
            <w:proofErr w:type="spellEnd"/>
            <w:r w:rsidR="00252987">
              <w:rPr>
                <w:sz w:val="20"/>
                <w:szCs w:val="22"/>
              </w:rPr>
              <w:t xml:space="preserve"> Notebook</w:t>
            </w:r>
            <w:r w:rsidR="00313DF3">
              <w:rPr>
                <w:sz w:val="20"/>
                <w:szCs w:val="22"/>
              </w:rPr>
              <w:t xml:space="preserve">, </w:t>
            </w:r>
            <w:r w:rsidR="00EE0A3A">
              <w:rPr>
                <w:sz w:val="20"/>
                <w:szCs w:val="22"/>
              </w:rPr>
              <w:t>Android studio,</w:t>
            </w:r>
            <w:r w:rsidR="00510EEB">
              <w:rPr>
                <w:sz w:val="20"/>
                <w:szCs w:val="22"/>
              </w:rPr>
              <w:t xml:space="preserve"> MySQL</w:t>
            </w:r>
            <w:r w:rsidR="002E0522">
              <w:rPr>
                <w:sz w:val="20"/>
                <w:szCs w:val="22"/>
              </w:rPr>
              <w:t>,</w:t>
            </w:r>
            <w:r w:rsidR="00EE0A3A">
              <w:rPr>
                <w:sz w:val="20"/>
                <w:szCs w:val="22"/>
              </w:rPr>
              <w:t xml:space="preserve"> </w:t>
            </w:r>
            <w:r w:rsidR="00564F18">
              <w:rPr>
                <w:sz w:val="20"/>
                <w:szCs w:val="22"/>
              </w:rPr>
              <w:t>Bootstrap,</w:t>
            </w:r>
            <w:r w:rsidR="00830A77">
              <w:rPr>
                <w:sz w:val="20"/>
                <w:szCs w:val="22"/>
              </w:rPr>
              <w:t xml:space="preserve"> Framers X,</w:t>
            </w:r>
          </w:p>
          <w:p w14:paraId="46D90E12" w14:textId="573F6063" w:rsidR="005B2949" w:rsidRDefault="00830A77" w:rsidP="00830A77">
            <w:pPr>
              <w:pStyle w:val="ListParagraph"/>
              <w:ind w:left="36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Node.js(beginner)</w:t>
            </w:r>
            <w:r w:rsidR="00564F18">
              <w:rPr>
                <w:sz w:val="20"/>
                <w:szCs w:val="22"/>
              </w:rPr>
              <w:t xml:space="preserve"> </w:t>
            </w:r>
            <w:r w:rsidR="005B2949" w:rsidRPr="002B05B7">
              <w:rPr>
                <w:sz w:val="20"/>
                <w:szCs w:val="22"/>
              </w:rPr>
              <w:t>MS Office Suite</w:t>
            </w:r>
            <w:r w:rsidR="005B2949">
              <w:rPr>
                <w:sz w:val="20"/>
                <w:szCs w:val="22"/>
              </w:rPr>
              <w:t xml:space="preserve"> </w:t>
            </w:r>
          </w:p>
          <w:p w14:paraId="0F3C3CB4" w14:textId="40950D9E" w:rsidR="00A0170E" w:rsidRPr="00625D31" w:rsidRDefault="00EA035D" w:rsidP="00625D31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C</w:t>
            </w:r>
            <w:r w:rsidR="00B6319D">
              <w:rPr>
                <w:sz w:val="20"/>
                <w:szCs w:val="22"/>
              </w:rPr>
              <w:t>ertification</w:t>
            </w:r>
            <w:r>
              <w:rPr>
                <w:sz w:val="20"/>
                <w:szCs w:val="22"/>
              </w:rPr>
              <w:t xml:space="preserve"> / Award:</w:t>
            </w:r>
            <w:r w:rsidR="00B6319D">
              <w:rPr>
                <w:sz w:val="20"/>
                <w:szCs w:val="22"/>
              </w:rPr>
              <w:t xml:space="preserve"> Youth Creative Programmer Award (2009)</w:t>
            </w:r>
          </w:p>
          <w:p w14:paraId="14F18B9A" w14:textId="1CF2D0D5" w:rsidR="00FB4B7E" w:rsidRPr="00DE180C" w:rsidRDefault="00FB4B7E" w:rsidP="00E77E26">
            <w:pPr>
              <w:pStyle w:val="ListParagraph"/>
              <w:ind w:left="360"/>
              <w:rPr>
                <w:sz w:val="20"/>
                <w:szCs w:val="22"/>
              </w:rPr>
            </w:pPr>
          </w:p>
        </w:tc>
      </w:tr>
    </w:tbl>
    <w:p w14:paraId="420DC1D8" w14:textId="77777777" w:rsidR="00CC0C05" w:rsidRPr="00DE180C" w:rsidRDefault="00CC0C05" w:rsidP="00625FEB">
      <w:pPr>
        <w:rPr>
          <w:bCs/>
          <w:vanish/>
          <w:sz w:val="10"/>
          <w:szCs w:val="12"/>
        </w:rPr>
      </w:pPr>
    </w:p>
    <w:sectPr w:rsidR="00CC0C05" w:rsidRPr="00DE180C" w:rsidSect="00017C9A">
      <w:pgSz w:w="12240" w:h="15840"/>
      <w:pgMar w:top="576" w:right="576" w:bottom="576" w:left="576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3B9593" w14:textId="77777777" w:rsidR="006566C2" w:rsidRDefault="006566C2" w:rsidP="00625FEB">
      <w:r>
        <w:separator/>
      </w:r>
    </w:p>
  </w:endnote>
  <w:endnote w:type="continuationSeparator" w:id="0">
    <w:p w14:paraId="4977F01E" w14:textId="77777777" w:rsidR="006566C2" w:rsidRDefault="006566C2" w:rsidP="00625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9D00BA" w14:textId="77777777" w:rsidR="006566C2" w:rsidRDefault="006566C2" w:rsidP="00625FEB">
      <w:r>
        <w:separator/>
      </w:r>
    </w:p>
  </w:footnote>
  <w:footnote w:type="continuationSeparator" w:id="0">
    <w:p w14:paraId="3A73BFE7" w14:textId="77777777" w:rsidR="006566C2" w:rsidRDefault="006566C2" w:rsidP="00625F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E0CF5"/>
    <w:multiLevelType w:val="hybridMultilevel"/>
    <w:tmpl w:val="3A04F7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C7867"/>
    <w:multiLevelType w:val="hybridMultilevel"/>
    <w:tmpl w:val="1DBE653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EF2FC6"/>
    <w:multiLevelType w:val="hybridMultilevel"/>
    <w:tmpl w:val="16563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890E4F"/>
    <w:multiLevelType w:val="hybridMultilevel"/>
    <w:tmpl w:val="468E10F6"/>
    <w:lvl w:ilvl="0" w:tplc="CA26CB8C">
      <w:start w:val="1"/>
      <w:numFmt w:val="bullet"/>
      <w:lvlText w:val="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B300A7FA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53E9C"/>
    <w:multiLevelType w:val="hybridMultilevel"/>
    <w:tmpl w:val="566E21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58634CE"/>
    <w:multiLevelType w:val="hybridMultilevel"/>
    <w:tmpl w:val="59D01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961094"/>
    <w:multiLevelType w:val="hybridMultilevel"/>
    <w:tmpl w:val="6986B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D67859"/>
    <w:multiLevelType w:val="hybridMultilevel"/>
    <w:tmpl w:val="73028B54"/>
    <w:lvl w:ilvl="0" w:tplc="CA26CB8C">
      <w:start w:val="1"/>
      <w:numFmt w:val="bullet"/>
      <w:lvlText w:val="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B300A7FA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540FA1"/>
    <w:multiLevelType w:val="hybridMultilevel"/>
    <w:tmpl w:val="68282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7"/>
  </w:num>
  <w:num w:numId="5">
    <w:abstractNumId w:val="2"/>
  </w:num>
  <w:num w:numId="6">
    <w:abstractNumId w:val="6"/>
  </w:num>
  <w:num w:numId="7">
    <w:abstractNumId w:val="8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rC0NDY3MzI2NTYyMzRT0lEKTi0uzszPAykwrgUAt1OjVCwAAAA="/>
    <w:docVar w:name="APWAFVersion" w:val="5.0"/>
  </w:docVars>
  <w:rsids>
    <w:rsidRoot w:val="00764E4E"/>
    <w:rsid w:val="00017C9A"/>
    <w:rsid w:val="00022678"/>
    <w:rsid w:val="00026380"/>
    <w:rsid w:val="00026598"/>
    <w:rsid w:val="0003057A"/>
    <w:rsid w:val="000435FC"/>
    <w:rsid w:val="000525B2"/>
    <w:rsid w:val="00060CBF"/>
    <w:rsid w:val="00064340"/>
    <w:rsid w:val="000816C6"/>
    <w:rsid w:val="000861C5"/>
    <w:rsid w:val="00087947"/>
    <w:rsid w:val="000A14AD"/>
    <w:rsid w:val="000A5DD2"/>
    <w:rsid w:val="000A60A2"/>
    <w:rsid w:val="000B1F82"/>
    <w:rsid w:val="000B5157"/>
    <w:rsid w:val="000B6BD5"/>
    <w:rsid w:val="000C73B9"/>
    <w:rsid w:val="000C7EFE"/>
    <w:rsid w:val="000D2418"/>
    <w:rsid w:val="000D7613"/>
    <w:rsid w:val="000E19DA"/>
    <w:rsid w:val="000E2DA9"/>
    <w:rsid w:val="000F2302"/>
    <w:rsid w:val="001042ED"/>
    <w:rsid w:val="00104617"/>
    <w:rsid w:val="001072EB"/>
    <w:rsid w:val="00122A8D"/>
    <w:rsid w:val="001315D4"/>
    <w:rsid w:val="00137477"/>
    <w:rsid w:val="001507A4"/>
    <w:rsid w:val="00154357"/>
    <w:rsid w:val="00154C1B"/>
    <w:rsid w:val="00163C76"/>
    <w:rsid w:val="0016670A"/>
    <w:rsid w:val="001760E8"/>
    <w:rsid w:val="001801DD"/>
    <w:rsid w:val="00186D21"/>
    <w:rsid w:val="001871BB"/>
    <w:rsid w:val="0019171E"/>
    <w:rsid w:val="00197E61"/>
    <w:rsid w:val="001C1668"/>
    <w:rsid w:val="001F2E10"/>
    <w:rsid w:val="00213D8B"/>
    <w:rsid w:val="002275DB"/>
    <w:rsid w:val="00233B88"/>
    <w:rsid w:val="00234579"/>
    <w:rsid w:val="00237401"/>
    <w:rsid w:val="00237CD0"/>
    <w:rsid w:val="00241D5B"/>
    <w:rsid w:val="00252987"/>
    <w:rsid w:val="00262004"/>
    <w:rsid w:val="00262655"/>
    <w:rsid w:val="002631CA"/>
    <w:rsid w:val="00264CB0"/>
    <w:rsid w:val="0026554F"/>
    <w:rsid w:val="00270361"/>
    <w:rsid w:val="00272497"/>
    <w:rsid w:val="00277430"/>
    <w:rsid w:val="0028725C"/>
    <w:rsid w:val="002919D1"/>
    <w:rsid w:val="002A0467"/>
    <w:rsid w:val="002B05B7"/>
    <w:rsid w:val="002B5436"/>
    <w:rsid w:val="002B72EE"/>
    <w:rsid w:val="002D6106"/>
    <w:rsid w:val="002E0522"/>
    <w:rsid w:val="002E3C57"/>
    <w:rsid w:val="002F0454"/>
    <w:rsid w:val="002F1469"/>
    <w:rsid w:val="002F46DE"/>
    <w:rsid w:val="0030002E"/>
    <w:rsid w:val="0030003B"/>
    <w:rsid w:val="00302FD2"/>
    <w:rsid w:val="00304E8A"/>
    <w:rsid w:val="003058DC"/>
    <w:rsid w:val="0030657E"/>
    <w:rsid w:val="00313DF3"/>
    <w:rsid w:val="0032406C"/>
    <w:rsid w:val="003245D8"/>
    <w:rsid w:val="003260DE"/>
    <w:rsid w:val="003269A2"/>
    <w:rsid w:val="00337040"/>
    <w:rsid w:val="003378D9"/>
    <w:rsid w:val="0034679C"/>
    <w:rsid w:val="00352174"/>
    <w:rsid w:val="0035519F"/>
    <w:rsid w:val="003627EC"/>
    <w:rsid w:val="00362B04"/>
    <w:rsid w:val="00376000"/>
    <w:rsid w:val="003816FB"/>
    <w:rsid w:val="00382AC5"/>
    <w:rsid w:val="00383432"/>
    <w:rsid w:val="00386B8E"/>
    <w:rsid w:val="00390373"/>
    <w:rsid w:val="00390D32"/>
    <w:rsid w:val="003A794A"/>
    <w:rsid w:val="003A7DF9"/>
    <w:rsid w:val="003B636E"/>
    <w:rsid w:val="003C6C42"/>
    <w:rsid w:val="003D7DDE"/>
    <w:rsid w:val="003F1ECE"/>
    <w:rsid w:val="003F38C5"/>
    <w:rsid w:val="003F5407"/>
    <w:rsid w:val="003F7946"/>
    <w:rsid w:val="00402D31"/>
    <w:rsid w:val="004044F8"/>
    <w:rsid w:val="004214F8"/>
    <w:rsid w:val="00424A48"/>
    <w:rsid w:val="004310EC"/>
    <w:rsid w:val="004326B9"/>
    <w:rsid w:val="0043345B"/>
    <w:rsid w:val="00433519"/>
    <w:rsid w:val="004363DC"/>
    <w:rsid w:val="004622E8"/>
    <w:rsid w:val="00487E93"/>
    <w:rsid w:val="00496420"/>
    <w:rsid w:val="004A522B"/>
    <w:rsid w:val="004B2C73"/>
    <w:rsid w:val="004B5DEF"/>
    <w:rsid w:val="004C21AE"/>
    <w:rsid w:val="004C6796"/>
    <w:rsid w:val="004D021D"/>
    <w:rsid w:val="004D1737"/>
    <w:rsid w:val="004D19DA"/>
    <w:rsid w:val="004D33ED"/>
    <w:rsid w:val="004D667B"/>
    <w:rsid w:val="004D7D7B"/>
    <w:rsid w:val="004F66B3"/>
    <w:rsid w:val="00503013"/>
    <w:rsid w:val="005043F0"/>
    <w:rsid w:val="00510EEB"/>
    <w:rsid w:val="00516E86"/>
    <w:rsid w:val="00520ADF"/>
    <w:rsid w:val="00525252"/>
    <w:rsid w:val="00527B17"/>
    <w:rsid w:val="00527EA8"/>
    <w:rsid w:val="00540677"/>
    <w:rsid w:val="00542F2A"/>
    <w:rsid w:val="00544B87"/>
    <w:rsid w:val="005464EE"/>
    <w:rsid w:val="00546DEC"/>
    <w:rsid w:val="00563B64"/>
    <w:rsid w:val="005642FB"/>
    <w:rsid w:val="00564F18"/>
    <w:rsid w:val="005747FC"/>
    <w:rsid w:val="0058553D"/>
    <w:rsid w:val="00585FFC"/>
    <w:rsid w:val="00590630"/>
    <w:rsid w:val="00590A7A"/>
    <w:rsid w:val="005950C2"/>
    <w:rsid w:val="0059745A"/>
    <w:rsid w:val="005A3FBE"/>
    <w:rsid w:val="005A519A"/>
    <w:rsid w:val="005B134C"/>
    <w:rsid w:val="005B267C"/>
    <w:rsid w:val="005B2949"/>
    <w:rsid w:val="005B4B8C"/>
    <w:rsid w:val="005C487E"/>
    <w:rsid w:val="005D6458"/>
    <w:rsid w:val="005D6FFC"/>
    <w:rsid w:val="005D7F41"/>
    <w:rsid w:val="005D7FA4"/>
    <w:rsid w:val="005F1AD7"/>
    <w:rsid w:val="005F27E8"/>
    <w:rsid w:val="005F32FF"/>
    <w:rsid w:val="005F6241"/>
    <w:rsid w:val="00600100"/>
    <w:rsid w:val="00600EF6"/>
    <w:rsid w:val="00622A85"/>
    <w:rsid w:val="00625D31"/>
    <w:rsid w:val="00625FEB"/>
    <w:rsid w:val="006340CA"/>
    <w:rsid w:val="0063479A"/>
    <w:rsid w:val="00640F25"/>
    <w:rsid w:val="00646C21"/>
    <w:rsid w:val="00651205"/>
    <w:rsid w:val="006566C2"/>
    <w:rsid w:val="00660415"/>
    <w:rsid w:val="006608C8"/>
    <w:rsid w:val="00662F18"/>
    <w:rsid w:val="00670E43"/>
    <w:rsid w:val="00680BB2"/>
    <w:rsid w:val="006A4083"/>
    <w:rsid w:val="006A432F"/>
    <w:rsid w:val="006A508F"/>
    <w:rsid w:val="006A59C3"/>
    <w:rsid w:val="006B7BC2"/>
    <w:rsid w:val="006D4189"/>
    <w:rsid w:val="006F0615"/>
    <w:rsid w:val="006F2F8B"/>
    <w:rsid w:val="006F330D"/>
    <w:rsid w:val="00701F7D"/>
    <w:rsid w:val="00707147"/>
    <w:rsid w:val="00711E48"/>
    <w:rsid w:val="00715FA7"/>
    <w:rsid w:val="00721244"/>
    <w:rsid w:val="00721B5A"/>
    <w:rsid w:val="0072624A"/>
    <w:rsid w:val="0074006E"/>
    <w:rsid w:val="00752CB5"/>
    <w:rsid w:val="0075318F"/>
    <w:rsid w:val="007560FD"/>
    <w:rsid w:val="00762BD3"/>
    <w:rsid w:val="00764ABB"/>
    <w:rsid w:val="00764E4E"/>
    <w:rsid w:val="0077512B"/>
    <w:rsid w:val="007813E2"/>
    <w:rsid w:val="007825F9"/>
    <w:rsid w:val="00797801"/>
    <w:rsid w:val="007A4DD4"/>
    <w:rsid w:val="007A6693"/>
    <w:rsid w:val="007B0F32"/>
    <w:rsid w:val="007B15EA"/>
    <w:rsid w:val="007B3ACF"/>
    <w:rsid w:val="007C063B"/>
    <w:rsid w:val="007C5AAA"/>
    <w:rsid w:val="007D6851"/>
    <w:rsid w:val="007D77E1"/>
    <w:rsid w:val="007E270F"/>
    <w:rsid w:val="007E3181"/>
    <w:rsid w:val="007E4A9B"/>
    <w:rsid w:val="0080019E"/>
    <w:rsid w:val="008010BD"/>
    <w:rsid w:val="008047EB"/>
    <w:rsid w:val="008123A6"/>
    <w:rsid w:val="008209C8"/>
    <w:rsid w:val="00822656"/>
    <w:rsid w:val="008265BB"/>
    <w:rsid w:val="00826EF1"/>
    <w:rsid w:val="00830A77"/>
    <w:rsid w:val="00845AB2"/>
    <w:rsid w:val="00846CC2"/>
    <w:rsid w:val="00860CCC"/>
    <w:rsid w:val="0086377B"/>
    <w:rsid w:val="0086395C"/>
    <w:rsid w:val="008767EE"/>
    <w:rsid w:val="00894511"/>
    <w:rsid w:val="008A3317"/>
    <w:rsid w:val="008B7497"/>
    <w:rsid w:val="008E076B"/>
    <w:rsid w:val="008E2A11"/>
    <w:rsid w:val="008F269C"/>
    <w:rsid w:val="00904798"/>
    <w:rsid w:val="009074B2"/>
    <w:rsid w:val="009135D3"/>
    <w:rsid w:val="009136F8"/>
    <w:rsid w:val="009221F5"/>
    <w:rsid w:val="00933595"/>
    <w:rsid w:val="00933F4B"/>
    <w:rsid w:val="00947A06"/>
    <w:rsid w:val="0095031C"/>
    <w:rsid w:val="009567F9"/>
    <w:rsid w:val="00957B7C"/>
    <w:rsid w:val="00963768"/>
    <w:rsid w:val="00972989"/>
    <w:rsid w:val="00975C1D"/>
    <w:rsid w:val="00976442"/>
    <w:rsid w:val="009767B7"/>
    <w:rsid w:val="0098065C"/>
    <w:rsid w:val="009834AB"/>
    <w:rsid w:val="00986B1C"/>
    <w:rsid w:val="0099374D"/>
    <w:rsid w:val="009A11C8"/>
    <w:rsid w:val="009A17FC"/>
    <w:rsid w:val="009A42BF"/>
    <w:rsid w:val="009A79D6"/>
    <w:rsid w:val="009C0380"/>
    <w:rsid w:val="009D0170"/>
    <w:rsid w:val="009D3B8F"/>
    <w:rsid w:val="00A0170E"/>
    <w:rsid w:val="00A07660"/>
    <w:rsid w:val="00A117E0"/>
    <w:rsid w:val="00A12754"/>
    <w:rsid w:val="00A15B95"/>
    <w:rsid w:val="00A20233"/>
    <w:rsid w:val="00A22FE8"/>
    <w:rsid w:val="00A270D3"/>
    <w:rsid w:val="00A37B9D"/>
    <w:rsid w:val="00A42B2B"/>
    <w:rsid w:val="00A434D9"/>
    <w:rsid w:val="00A61AF1"/>
    <w:rsid w:val="00A70120"/>
    <w:rsid w:val="00A73F35"/>
    <w:rsid w:val="00A76CF2"/>
    <w:rsid w:val="00A85F6E"/>
    <w:rsid w:val="00A96935"/>
    <w:rsid w:val="00AA1D9A"/>
    <w:rsid w:val="00AA5B7D"/>
    <w:rsid w:val="00AB02E9"/>
    <w:rsid w:val="00AC37D0"/>
    <w:rsid w:val="00AC649A"/>
    <w:rsid w:val="00AD0270"/>
    <w:rsid w:val="00AD041C"/>
    <w:rsid w:val="00AD07B4"/>
    <w:rsid w:val="00AD19D8"/>
    <w:rsid w:val="00AE39B9"/>
    <w:rsid w:val="00AE79B5"/>
    <w:rsid w:val="00AF4ECE"/>
    <w:rsid w:val="00B01F4A"/>
    <w:rsid w:val="00B0344F"/>
    <w:rsid w:val="00B04222"/>
    <w:rsid w:val="00B04FC0"/>
    <w:rsid w:val="00B0624B"/>
    <w:rsid w:val="00B11AA2"/>
    <w:rsid w:val="00B15C37"/>
    <w:rsid w:val="00B17D0E"/>
    <w:rsid w:val="00B270A3"/>
    <w:rsid w:val="00B3343E"/>
    <w:rsid w:val="00B33D17"/>
    <w:rsid w:val="00B34BD0"/>
    <w:rsid w:val="00B368DD"/>
    <w:rsid w:val="00B4092A"/>
    <w:rsid w:val="00B409F2"/>
    <w:rsid w:val="00B40F69"/>
    <w:rsid w:val="00B448E3"/>
    <w:rsid w:val="00B50B74"/>
    <w:rsid w:val="00B530F4"/>
    <w:rsid w:val="00B5497D"/>
    <w:rsid w:val="00B6319D"/>
    <w:rsid w:val="00B63BC7"/>
    <w:rsid w:val="00B67CE5"/>
    <w:rsid w:val="00B70FE8"/>
    <w:rsid w:val="00B71501"/>
    <w:rsid w:val="00B83256"/>
    <w:rsid w:val="00B84D40"/>
    <w:rsid w:val="00B86C74"/>
    <w:rsid w:val="00BA5C84"/>
    <w:rsid w:val="00BC16C1"/>
    <w:rsid w:val="00BC7A5C"/>
    <w:rsid w:val="00BD04DA"/>
    <w:rsid w:val="00BD6F43"/>
    <w:rsid w:val="00BE0F51"/>
    <w:rsid w:val="00BE76B6"/>
    <w:rsid w:val="00BF510D"/>
    <w:rsid w:val="00BF6EBF"/>
    <w:rsid w:val="00C04E5F"/>
    <w:rsid w:val="00C061B3"/>
    <w:rsid w:val="00C06EE5"/>
    <w:rsid w:val="00C10525"/>
    <w:rsid w:val="00C11920"/>
    <w:rsid w:val="00C14744"/>
    <w:rsid w:val="00C2513F"/>
    <w:rsid w:val="00C37346"/>
    <w:rsid w:val="00C41E67"/>
    <w:rsid w:val="00C53FF0"/>
    <w:rsid w:val="00C54DB6"/>
    <w:rsid w:val="00C5719E"/>
    <w:rsid w:val="00C61C63"/>
    <w:rsid w:val="00C63311"/>
    <w:rsid w:val="00C67B29"/>
    <w:rsid w:val="00C77CE9"/>
    <w:rsid w:val="00C84E0A"/>
    <w:rsid w:val="00C86759"/>
    <w:rsid w:val="00C87700"/>
    <w:rsid w:val="00C94943"/>
    <w:rsid w:val="00C94A23"/>
    <w:rsid w:val="00C96ABC"/>
    <w:rsid w:val="00C97233"/>
    <w:rsid w:val="00CA082E"/>
    <w:rsid w:val="00CB280D"/>
    <w:rsid w:val="00CB43FA"/>
    <w:rsid w:val="00CC0C05"/>
    <w:rsid w:val="00CC2EDF"/>
    <w:rsid w:val="00CC4166"/>
    <w:rsid w:val="00CC7C29"/>
    <w:rsid w:val="00CD5F60"/>
    <w:rsid w:val="00CE0C28"/>
    <w:rsid w:val="00CE5904"/>
    <w:rsid w:val="00CF3544"/>
    <w:rsid w:val="00CF6DDF"/>
    <w:rsid w:val="00CF6FE1"/>
    <w:rsid w:val="00D0168B"/>
    <w:rsid w:val="00D272BB"/>
    <w:rsid w:val="00D43D34"/>
    <w:rsid w:val="00D61966"/>
    <w:rsid w:val="00D6245E"/>
    <w:rsid w:val="00D722C8"/>
    <w:rsid w:val="00D772B4"/>
    <w:rsid w:val="00D80C64"/>
    <w:rsid w:val="00D97F8C"/>
    <w:rsid w:val="00DB3389"/>
    <w:rsid w:val="00DB4FF0"/>
    <w:rsid w:val="00DC4006"/>
    <w:rsid w:val="00DD0CFD"/>
    <w:rsid w:val="00DD460D"/>
    <w:rsid w:val="00DD7230"/>
    <w:rsid w:val="00DE180C"/>
    <w:rsid w:val="00DE23F4"/>
    <w:rsid w:val="00DE3E13"/>
    <w:rsid w:val="00DE7AC6"/>
    <w:rsid w:val="00DF3A02"/>
    <w:rsid w:val="00DF3E94"/>
    <w:rsid w:val="00DF6546"/>
    <w:rsid w:val="00E14A8E"/>
    <w:rsid w:val="00E14DD8"/>
    <w:rsid w:val="00E25475"/>
    <w:rsid w:val="00E2592B"/>
    <w:rsid w:val="00E3150B"/>
    <w:rsid w:val="00E35199"/>
    <w:rsid w:val="00E35E4C"/>
    <w:rsid w:val="00E43ED9"/>
    <w:rsid w:val="00E50FD4"/>
    <w:rsid w:val="00E53673"/>
    <w:rsid w:val="00E547C2"/>
    <w:rsid w:val="00E56464"/>
    <w:rsid w:val="00E62A4E"/>
    <w:rsid w:val="00E635AF"/>
    <w:rsid w:val="00E70238"/>
    <w:rsid w:val="00E76520"/>
    <w:rsid w:val="00E77E18"/>
    <w:rsid w:val="00E77E26"/>
    <w:rsid w:val="00E815E5"/>
    <w:rsid w:val="00E85529"/>
    <w:rsid w:val="00EA035D"/>
    <w:rsid w:val="00EA7A86"/>
    <w:rsid w:val="00EB1F80"/>
    <w:rsid w:val="00EB2A3C"/>
    <w:rsid w:val="00EC253F"/>
    <w:rsid w:val="00ED5D14"/>
    <w:rsid w:val="00EE0A3A"/>
    <w:rsid w:val="00EF6999"/>
    <w:rsid w:val="00EF71C1"/>
    <w:rsid w:val="00F12DE8"/>
    <w:rsid w:val="00F21CA1"/>
    <w:rsid w:val="00F22D7E"/>
    <w:rsid w:val="00F26E9F"/>
    <w:rsid w:val="00F312CF"/>
    <w:rsid w:val="00F314F1"/>
    <w:rsid w:val="00F5446C"/>
    <w:rsid w:val="00F6293F"/>
    <w:rsid w:val="00F70F1B"/>
    <w:rsid w:val="00F74BDF"/>
    <w:rsid w:val="00F7520A"/>
    <w:rsid w:val="00F831DD"/>
    <w:rsid w:val="00F86BD0"/>
    <w:rsid w:val="00F916D1"/>
    <w:rsid w:val="00FB21BE"/>
    <w:rsid w:val="00FB27F9"/>
    <w:rsid w:val="00FB4B7E"/>
    <w:rsid w:val="00FC1C2A"/>
    <w:rsid w:val="00FC44D7"/>
    <w:rsid w:val="00FD1050"/>
    <w:rsid w:val="00FD56D5"/>
    <w:rsid w:val="00FE2959"/>
    <w:rsid w:val="00FE4EF8"/>
    <w:rsid w:val="00FE6D53"/>
    <w:rsid w:val="00FE7D85"/>
    <w:rsid w:val="00FF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5B1E51"/>
  <w15:docId w15:val="{7BA7F943-4EBC-4B39-9CFD-FAA7E5D75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6E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0C05"/>
    <w:pPr>
      <w:ind w:left="720"/>
      <w:contextualSpacing/>
    </w:pPr>
  </w:style>
  <w:style w:type="character" w:styleId="PlaceholderText">
    <w:name w:val="Placeholder Text"/>
    <w:uiPriority w:val="99"/>
    <w:semiHidden/>
    <w:rsid w:val="0035519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1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551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5F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5FEB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25F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5FEB"/>
    <w:rPr>
      <w:sz w:val="24"/>
      <w:szCs w:val="24"/>
      <w:lang w:val="en-US" w:eastAsia="en-US"/>
    </w:rPr>
  </w:style>
  <w:style w:type="character" w:customStyle="1" w:styleId="hiddengrammarerror">
    <w:name w:val="hiddengrammarerror"/>
    <w:basedOn w:val="DefaultParagraphFont"/>
    <w:rsid w:val="00DE7AC6"/>
  </w:style>
  <w:style w:type="character" w:styleId="Hyperlink">
    <w:name w:val="Hyperlink"/>
    <w:basedOn w:val="DefaultParagraphFont"/>
    <w:uiPriority w:val="99"/>
    <w:unhideWhenUsed/>
    <w:rsid w:val="00DE7AC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16FB"/>
    <w:rPr>
      <w:color w:val="954F72" w:themeColor="followedHyperlink"/>
      <w:u w:val="single"/>
    </w:rPr>
  </w:style>
  <w:style w:type="table" w:styleId="GridTable1Light-Accent3">
    <w:name w:val="Grid Table 1 Light Accent 3"/>
    <w:basedOn w:val="TableNormal"/>
    <w:uiPriority w:val="46"/>
    <w:rsid w:val="003816FB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B29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5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wqpuizz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gurusvasti@gmail.com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rben\Downloads\-files-a4c-a4c795fb1960ca26b61861d0061df485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-files-a4c-a4c795fb1960ca26b61861d0061df485.dot</Template>
  <TotalTime>8943</TotalTime>
  <Pages>1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Fordham University</Company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Thorben</dc:creator>
  <cp:keywords/>
  <cp:lastModifiedBy>porntip gurusvasti</cp:lastModifiedBy>
  <cp:revision>48</cp:revision>
  <cp:lastPrinted>2020-08-08T20:34:00Z</cp:lastPrinted>
  <dcterms:created xsi:type="dcterms:W3CDTF">2020-01-21T17:46:00Z</dcterms:created>
  <dcterms:modified xsi:type="dcterms:W3CDTF">2020-08-21T18:08:00Z</dcterms:modified>
</cp:coreProperties>
</file>